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jc w:val="center"/>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AEA84FA" w14:textId="77777777" w:rsidTr="006504E8">
        <w:trPr>
          <w:trHeight w:hRule="exact" w:val="104"/>
          <w:jc w:val="center"/>
        </w:trPr>
        <w:tc>
          <w:tcPr>
            <w:tcW w:w="9769" w:type="dxa"/>
            <w:tcMar>
              <w:top w:w="0" w:type="dxa"/>
              <w:bottom w:w="0" w:type="dxa"/>
            </w:tcMar>
          </w:tcPr>
          <w:p w14:paraId="222C5CA2" w14:textId="12579C68" w:rsidR="00692703" w:rsidRPr="00CF1A49" w:rsidRDefault="00692703" w:rsidP="00CE28E6">
            <w:pPr>
              <w:pStyle w:val="ContactInfo"/>
              <w:contextualSpacing w:val="0"/>
              <w:jc w:val="left"/>
            </w:pPr>
          </w:p>
        </w:tc>
      </w:tr>
      <w:tr w:rsidR="009571D8" w:rsidRPr="00CF1A49" w14:paraId="4D70E261" w14:textId="77777777" w:rsidTr="00D45058">
        <w:trPr>
          <w:trHeight w:val="12893"/>
          <w:jc w:val="center"/>
        </w:trPr>
        <w:tc>
          <w:tcPr>
            <w:tcW w:w="9769" w:type="dxa"/>
            <w:tcMar>
              <w:top w:w="432" w:type="dxa"/>
            </w:tcMar>
          </w:tcPr>
          <w:p w14:paraId="1F1CA173" w14:textId="116B251E" w:rsidR="00916989" w:rsidRDefault="00FB3D83" w:rsidP="001643CF">
            <w:pPr>
              <w:pStyle w:val="ContactInfo"/>
              <w:contextualSpacing w:val="0"/>
              <w:jc w:val="left"/>
              <w:rPr>
                <w:noProof/>
              </w:rPr>
            </w:pPr>
            <w:r>
              <w:rPr>
                <w:noProof/>
              </w:rPr>
              <w:drawing>
                <wp:anchor distT="0" distB="0" distL="114300" distR="114300" simplePos="0" relativeHeight="251658240" behindDoc="0" locked="0" layoutInCell="1" allowOverlap="1" wp14:anchorId="081FFF81" wp14:editId="5FB6F4FF">
                  <wp:simplePos x="0" y="0"/>
                  <wp:positionH relativeFrom="column">
                    <wp:posOffset>4128940</wp:posOffset>
                  </wp:positionH>
                  <wp:positionV relativeFrom="page">
                    <wp:posOffset>-605917</wp:posOffset>
                  </wp:positionV>
                  <wp:extent cx="1508289" cy="1335654"/>
                  <wp:effectExtent l="0" t="0" r="0" b="0"/>
                  <wp:wrapNone/>
                  <wp:docPr id="1" name="Picture 1" descr="A picture containing text,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person&#10;&#10;Description automatically generated"/>
                          <pic:cNvPicPr/>
                        </pic:nvPicPr>
                        <pic:blipFill rotWithShape="1">
                          <a:blip r:embed="rId7" cstate="print">
                            <a:extLst>
                              <a:ext uri="{28A0092B-C50C-407E-A947-70E740481C1C}">
                                <a14:useLocalDpi xmlns:a14="http://schemas.microsoft.com/office/drawing/2010/main" val="0"/>
                              </a:ext>
                            </a:extLst>
                          </a:blip>
                          <a:srcRect l="21328" t="2609" r="15825" b="44256"/>
                          <a:stretch/>
                        </pic:blipFill>
                        <pic:spPr bwMode="auto">
                          <a:xfrm>
                            <a:off x="0" y="0"/>
                            <a:ext cx="1513764" cy="13405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3A2B">
              <w:rPr>
                <w:noProof/>
              </w:rPr>
              <mc:AlternateContent>
                <mc:Choice Requires="wps">
                  <w:drawing>
                    <wp:anchor distT="45720" distB="45720" distL="114300" distR="114300" simplePos="0" relativeHeight="251660288" behindDoc="0" locked="0" layoutInCell="1" allowOverlap="1" wp14:anchorId="2E541437" wp14:editId="78C02EAC">
                      <wp:simplePos x="0" y="0"/>
                      <wp:positionH relativeFrom="column">
                        <wp:posOffset>51</wp:posOffset>
                      </wp:positionH>
                      <wp:positionV relativeFrom="page">
                        <wp:posOffset>-386715</wp:posOffset>
                      </wp:positionV>
                      <wp:extent cx="3912973" cy="563270"/>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973" cy="563270"/>
                              </a:xfrm>
                              <a:prstGeom prst="rect">
                                <a:avLst/>
                              </a:prstGeom>
                              <a:solidFill>
                                <a:srgbClr val="FFFFFF"/>
                              </a:solidFill>
                              <a:ln w="9525">
                                <a:noFill/>
                                <a:miter lim="800000"/>
                                <a:headEnd/>
                                <a:tailEnd/>
                              </a:ln>
                            </wps:spPr>
                            <wps:txbx>
                              <w:txbxContent>
                                <w:p w14:paraId="3EBECA9B" w14:textId="36B8F794" w:rsidR="00791339" w:rsidRPr="00733A2B" w:rsidRDefault="00C26C3F">
                                  <w:pPr>
                                    <w:rPr>
                                      <w:rFonts w:ascii="Garamond" w:hAnsi="Garamond"/>
                                      <w:b/>
                                      <w:bCs/>
                                      <w:color w:val="auto"/>
                                      <w:sz w:val="70"/>
                                      <w:szCs w:val="70"/>
                                      <w:u w:val="single"/>
                                    </w:rPr>
                                  </w:pPr>
                                  <w:r w:rsidRPr="00733A2B">
                                    <w:rPr>
                                      <w:rFonts w:ascii="Garamond" w:hAnsi="Garamond"/>
                                      <w:b/>
                                      <w:bCs/>
                                      <w:color w:val="auto"/>
                                      <w:sz w:val="70"/>
                                      <w:szCs w:val="70"/>
                                      <w:u w:val="single"/>
                                    </w:rPr>
                                    <w:t>Grace</w:t>
                                  </w:r>
                                  <w:r w:rsidR="00791339" w:rsidRPr="00733A2B">
                                    <w:rPr>
                                      <w:rFonts w:ascii="Garamond" w:hAnsi="Garamond"/>
                                      <w:b/>
                                      <w:bCs/>
                                      <w:color w:val="auto"/>
                                      <w:sz w:val="70"/>
                                      <w:szCs w:val="70"/>
                                      <w:u w:val="single"/>
                                    </w:rPr>
                                    <w:t xml:space="preserve"> Clarkson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41437" id="_x0000_t202" coordsize="21600,21600" o:spt="202" path="m,l,21600r21600,l21600,xe">
                      <v:stroke joinstyle="miter"/>
                      <v:path gradientshapeok="t" o:connecttype="rect"/>
                    </v:shapetype>
                    <v:shape id="Text Box 2" o:spid="_x0000_s1026" type="#_x0000_t202" style="position:absolute;margin-left:0;margin-top:-30.45pt;width:308.1pt;height:4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" stroked="f">
                      <v:textbox>
                        <w:txbxContent>
                          <w:p w14:paraId="3EBECA9B" w14:textId="36B8F794" w:rsidR="00791339" w:rsidRPr="00733A2B" w:rsidRDefault="00C26C3F">
                            <w:pPr>
                              <w:rPr>
                                <w:rFonts w:ascii="Garamond" w:hAnsi="Garamond"/>
                                <w:b/>
                                <w:bCs/>
                                <w:color w:val="auto"/>
                                <w:sz w:val="70"/>
                                <w:szCs w:val="70"/>
                                <w:u w:val="single"/>
                              </w:rPr>
                            </w:pPr>
                            <w:r w:rsidRPr="00733A2B">
                              <w:rPr>
                                <w:rFonts w:ascii="Garamond" w:hAnsi="Garamond"/>
                                <w:b/>
                                <w:bCs/>
                                <w:color w:val="auto"/>
                                <w:sz w:val="70"/>
                                <w:szCs w:val="70"/>
                                <w:u w:val="single"/>
                              </w:rPr>
                              <w:t>Grace</w:t>
                            </w:r>
                            <w:r w:rsidR="00791339" w:rsidRPr="00733A2B">
                              <w:rPr>
                                <w:rFonts w:ascii="Garamond" w:hAnsi="Garamond"/>
                                <w:b/>
                                <w:bCs/>
                                <w:color w:val="auto"/>
                                <w:sz w:val="70"/>
                                <w:szCs w:val="70"/>
                                <w:u w:val="single"/>
                              </w:rPr>
                              <w:t xml:space="preserve"> Clarkson</w:t>
                            </w:r>
                          </w:p>
                        </w:txbxContent>
                      </v:textbox>
                      <w10:wrap anchory="page"/>
                    </v:shape>
                  </w:pict>
                </mc:Fallback>
              </mc:AlternateContent>
            </w:r>
          </w:p>
          <w:p w14:paraId="0722473E" w14:textId="38B84169" w:rsidR="000710C7" w:rsidRDefault="00000000" w:rsidP="00997383">
            <w:pPr>
              <w:pStyle w:val="ContactInfo"/>
              <w:contextualSpacing w:val="0"/>
              <w:jc w:val="left"/>
              <w:rPr>
                <w:color w:val="auto"/>
              </w:rPr>
            </w:pPr>
            <w:sdt>
              <w:sdtPr>
                <w:rPr>
                  <w:color w:val="auto"/>
                </w:rPr>
                <w:alias w:val="Enter phone:"/>
                <w:tag w:val="Enter phone:"/>
                <w:id w:val="-1993482697"/>
                <w:placeholder>
                  <w:docPart w:val="2A35DF3B28664E59A48AB2BF8B6AF174"/>
                </w:placeholder>
                <w:temporary/>
                <w:showingPlcHdr/>
                <w15:appearance w15:val="hidden"/>
              </w:sdtPr>
              <w:sdtContent>
                <w:r w:rsidR="001643CF" w:rsidRPr="009B5954">
                  <w:rPr>
                    <w:color w:val="auto"/>
                  </w:rPr>
                  <w:t>Phone</w:t>
                </w:r>
              </w:sdtContent>
            </w:sdt>
            <w:r w:rsidR="001643CF" w:rsidRPr="009B5954">
              <w:rPr>
                <w:color w:val="auto"/>
              </w:rPr>
              <w:t>: 0477849</w:t>
            </w:r>
            <w:r w:rsidR="00B5720C" w:rsidRPr="009B5954">
              <w:rPr>
                <w:color w:val="auto"/>
              </w:rPr>
              <w:t>702</w:t>
            </w:r>
            <w:r w:rsidR="001643CF" w:rsidRPr="009B5954">
              <w:rPr>
                <w:color w:val="auto"/>
              </w:rPr>
              <w:t xml:space="preserve"> </w:t>
            </w:r>
          </w:p>
          <w:p w14:paraId="184F107A" w14:textId="2F68D24B" w:rsidR="000710C7" w:rsidRPr="000710C7" w:rsidRDefault="001643CF" w:rsidP="001643CF">
            <w:pPr>
              <w:contextualSpacing w:val="0"/>
              <w:rPr>
                <w:color w:val="2C5C85" w:themeColor="hyperlink"/>
                <w:u w:val="single"/>
              </w:rPr>
            </w:pPr>
            <w:r w:rsidRPr="009B5954">
              <w:rPr>
                <w:color w:val="auto"/>
              </w:rPr>
              <w:t>Email:</w:t>
            </w:r>
            <w:r w:rsidR="00B81DD6">
              <w:rPr>
                <w:color w:val="auto"/>
              </w:rPr>
              <w:t xml:space="preserve"> </w:t>
            </w:r>
            <w:hyperlink r:id="rId8" w:history="1">
              <w:r w:rsidR="00DF0F79" w:rsidRPr="0062713C">
                <w:rPr>
                  <w:rStyle w:val="Hyperlink"/>
                  <w:rFonts w:ascii="Segoe UI" w:hAnsi="Segoe UI" w:cs="Segoe UI"/>
                  <w:sz w:val="21"/>
                  <w:szCs w:val="21"/>
                  <w:shd w:val="clear" w:color="auto" w:fill="FFFFFF"/>
                </w:rPr>
                <w:t>graceclarkson1415@gmail.com</w:t>
              </w:r>
            </w:hyperlink>
            <w:r w:rsidR="00DF0F79">
              <w:rPr>
                <w:rFonts w:ascii="Segoe UI" w:hAnsi="Segoe UI" w:cs="Segoe UI"/>
                <w:sz w:val="21"/>
                <w:szCs w:val="21"/>
                <w:shd w:val="clear" w:color="auto" w:fill="FFFFFF"/>
              </w:rPr>
              <w:t xml:space="preserve"> </w:t>
            </w:r>
            <w:r w:rsidR="00030EBB">
              <w:rPr>
                <w:rFonts w:ascii="Segoe UI" w:hAnsi="Segoe UI" w:cs="Segoe UI"/>
                <w:color w:val="323130"/>
                <w:sz w:val="21"/>
                <w:szCs w:val="21"/>
                <w:shd w:val="clear" w:color="auto" w:fill="FFFFFF"/>
              </w:rPr>
              <w:t xml:space="preserve"> </w:t>
            </w:r>
          </w:p>
          <w:p w14:paraId="10321990" w14:textId="64A4D0F5" w:rsidR="00F732F5" w:rsidRDefault="00C26C3F" w:rsidP="008235EB">
            <w:pPr>
              <w:textAlignment w:val="baseline"/>
              <w:rPr>
                <w:rFonts w:eastAsia="Times New Roman" w:cstheme="minorHAnsi"/>
                <w:color w:val="auto"/>
                <w:lang w:eastAsia="zh-CN"/>
              </w:rPr>
            </w:pPr>
            <w:proofErr w:type="spellStart"/>
            <w:r>
              <w:rPr>
                <w:rFonts w:eastAsia="Times New Roman" w:cstheme="minorHAnsi"/>
                <w:color w:val="auto"/>
                <w:lang w:eastAsia="zh-CN"/>
              </w:rPr>
              <w:t>Linkedin</w:t>
            </w:r>
            <w:proofErr w:type="spellEnd"/>
            <w:r>
              <w:rPr>
                <w:rFonts w:eastAsia="Times New Roman" w:cstheme="minorHAnsi"/>
                <w:color w:val="auto"/>
                <w:lang w:eastAsia="zh-CN"/>
              </w:rPr>
              <w:t xml:space="preserve">: </w:t>
            </w:r>
            <w:hyperlink r:id="rId9" w:history="1">
              <w:r w:rsidRPr="000B3D0E">
                <w:rPr>
                  <w:rStyle w:val="Hyperlink"/>
                  <w:rFonts w:eastAsia="Times New Roman" w:cstheme="minorHAnsi"/>
                  <w:lang w:eastAsia="zh-CN"/>
                </w:rPr>
                <w:t>https://www.linkedin.com/in/grace-clarkson/</w:t>
              </w:r>
            </w:hyperlink>
            <w:r>
              <w:rPr>
                <w:rFonts w:eastAsia="Times New Roman" w:cstheme="minorHAnsi"/>
                <w:color w:val="auto"/>
                <w:lang w:eastAsia="zh-CN"/>
              </w:rPr>
              <w:t xml:space="preserve"> </w:t>
            </w:r>
            <w:r w:rsidR="00E93BA0" w:rsidRPr="00E93BA0">
              <w:rPr>
                <w:rFonts w:eastAsia="Times New Roman" w:cstheme="minorHAnsi"/>
                <w:vanish/>
                <w:color w:val="auto"/>
                <w:lang w:eastAsia="zh-CN"/>
              </w:rPr>
              <w:t>Bottom of Form</w:t>
            </w:r>
          </w:p>
          <w:p w14:paraId="3530FC1F" w14:textId="2AE948BF" w:rsidR="005333DB" w:rsidRPr="008235EB" w:rsidRDefault="00F732F5" w:rsidP="008235EB">
            <w:pPr>
              <w:textAlignment w:val="baseline"/>
              <w:rPr>
                <w:rFonts w:eastAsia="Times New Roman" w:cstheme="minorHAnsi"/>
                <w:color w:val="auto"/>
                <w:lang w:eastAsia="zh-CN"/>
              </w:rPr>
            </w:pPr>
            <w:proofErr w:type="spellStart"/>
            <w:r>
              <w:rPr>
                <w:rFonts w:eastAsia="Times New Roman" w:cstheme="minorHAnsi"/>
                <w:color w:val="auto"/>
                <w:lang w:eastAsia="zh-CN"/>
              </w:rPr>
              <w:t>Github</w:t>
            </w:r>
            <w:proofErr w:type="spellEnd"/>
            <w:r>
              <w:rPr>
                <w:rFonts w:eastAsia="Times New Roman" w:cstheme="minorHAnsi"/>
                <w:color w:val="auto"/>
                <w:lang w:eastAsia="zh-CN"/>
              </w:rPr>
              <w:t xml:space="preserve">: </w:t>
            </w:r>
            <w:hyperlink r:id="rId10" w:history="1">
              <w:r w:rsidR="005333DB" w:rsidRPr="00794943">
                <w:rPr>
                  <w:rStyle w:val="Hyperlink"/>
                  <w:rFonts w:eastAsia="Times New Roman" w:cstheme="minorHAnsi"/>
                  <w:lang w:eastAsia="zh-CN"/>
                </w:rPr>
                <w:t>https://github.com/Clarkson1415/</w:t>
              </w:r>
            </w:hyperlink>
          </w:p>
          <w:p w14:paraId="795CD628" w14:textId="77777777" w:rsidR="008235EB" w:rsidRPr="008235EB" w:rsidRDefault="008235EB" w:rsidP="008235EB">
            <w:pPr>
              <w:textAlignment w:val="baseline"/>
              <w:rPr>
                <w:rFonts w:eastAsia="Times New Roman" w:cstheme="minorHAnsi"/>
                <w:color w:val="auto"/>
                <w:lang w:eastAsia="zh-CN"/>
              </w:rPr>
            </w:pPr>
          </w:p>
          <w:p w14:paraId="5EE35206" w14:textId="1D1E0D72" w:rsidR="004D105A" w:rsidRDefault="00AA57A5" w:rsidP="00791339">
            <w:pPr>
              <w:contextualSpacing w:val="0"/>
              <w:rPr>
                <w:color w:val="auto"/>
              </w:rPr>
            </w:pPr>
            <w:r>
              <w:rPr>
                <w:rFonts w:cstheme="minorHAnsi"/>
                <w:color w:val="auto"/>
              </w:rPr>
              <w:t xml:space="preserve">I am </w:t>
            </w:r>
            <w:r w:rsidR="00871B5D">
              <w:rPr>
                <w:rFonts w:cstheme="minorHAnsi"/>
                <w:color w:val="auto"/>
              </w:rPr>
              <w:t xml:space="preserve">currently </w:t>
            </w:r>
            <w:r>
              <w:rPr>
                <w:rFonts w:cstheme="minorHAnsi"/>
                <w:color w:val="auto"/>
              </w:rPr>
              <w:t>at QUT</w:t>
            </w:r>
            <w:r w:rsidR="003D4BFE">
              <w:rPr>
                <w:rFonts w:cstheme="minorHAnsi"/>
                <w:color w:val="auto"/>
              </w:rPr>
              <w:t xml:space="preserve"> studying </w:t>
            </w:r>
            <w:r w:rsidR="00346317">
              <w:rPr>
                <w:rFonts w:cstheme="minorHAnsi"/>
                <w:color w:val="auto"/>
              </w:rPr>
              <w:t>a</w:t>
            </w:r>
            <w:r w:rsidR="00916989" w:rsidRPr="009B5954">
              <w:rPr>
                <w:color w:val="auto"/>
              </w:rPr>
              <w:t xml:space="preserve"> Bachelor of Engineering (Honours)/</w:t>
            </w:r>
            <w:r w:rsidR="00916989">
              <w:rPr>
                <w:color w:val="auto"/>
              </w:rPr>
              <w:t>Applied and Computational</w:t>
            </w:r>
            <w:r w:rsidR="00346317">
              <w:rPr>
                <w:color w:val="auto"/>
              </w:rPr>
              <w:t xml:space="preserve"> </w:t>
            </w:r>
            <w:r w:rsidR="00916989" w:rsidRPr="009B5954">
              <w:rPr>
                <w:color w:val="auto"/>
              </w:rPr>
              <w:t>Mathematics</w:t>
            </w:r>
            <w:r>
              <w:rPr>
                <w:color w:val="auto"/>
              </w:rPr>
              <w:t>. Majoring in computer and software systems.</w:t>
            </w:r>
            <w:r w:rsidR="00A92EC7">
              <w:rPr>
                <w:color w:val="auto"/>
              </w:rPr>
              <w:t xml:space="preserve"> I study</w:t>
            </w:r>
            <w:r w:rsidR="00871B5D">
              <w:rPr>
                <w:color w:val="auto"/>
              </w:rPr>
              <w:t xml:space="preserve"> full-time</w:t>
            </w:r>
            <w:r w:rsidR="008952E4">
              <w:rPr>
                <w:color w:val="auto"/>
              </w:rPr>
              <w:t xml:space="preserve"> </w:t>
            </w:r>
            <w:r w:rsidR="00D83099">
              <w:rPr>
                <w:color w:val="auto"/>
              </w:rPr>
              <w:t xml:space="preserve">and </w:t>
            </w:r>
            <w:r w:rsidR="008952E4">
              <w:rPr>
                <w:color w:val="auto"/>
              </w:rPr>
              <w:t xml:space="preserve">I work </w:t>
            </w:r>
            <w:r w:rsidR="00871B5D">
              <w:rPr>
                <w:color w:val="auto"/>
              </w:rPr>
              <w:t>as a student ambassador at QUT in two roles</w:t>
            </w:r>
            <w:r w:rsidR="00BF4732">
              <w:rPr>
                <w:color w:val="auto"/>
              </w:rPr>
              <w:t xml:space="preserve"> and </w:t>
            </w:r>
            <w:r w:rsidR="00B3163F">
              <w:rPr>
                <w:color w:val="auto"/>
              </w:rPr>
              <w:t>maintain my GPA of 6</w:t>
            </w:r>
            <w:r w:rsidR="00AE55C9">
              <w:rPr>
                <w:color w:val="auto"/>
              </w:rPr>
              <w:t>.067</w:t>
            </w:r>
            <w:r w:rsidR="00B3163F">
              <w:rPr>
                <w:color w:val="auto"/>
              </w:rPr>
              <w:t xml:space="preserve">. </w:t>
            </w:r>
            <w:r w:rsidR="00FA38B6">
              <w:rPr>
                <w:color w:val="auto"/>
              </w:rPr>
              <w:t xml:space="preserve">In the student recruitment team, I help provide STEM workshops to Highschool students </w:t>
            </w:r>
            <w:r w:rsidR="00A92EC7">
              <w:rPr>
                <w:color w:val="auto"/>
              </w:rPr>
              <w:t xml:space="preserve">and in the outreach team I travel outside of Brisbane to provide rural students different perspectives and pathways to tertiary education. </w:t>
            </w:r>
            <w:r w:rsidR="00076828">
              <w:rPr>
                <w:color w:val="auto"/>
              </w:rPr>
              <w:t>Both provide excellent opportunities to continue to improve my interpersonal and communication skills.</w:t>
            </w:r>
          </w:p>
          <w:p w14:paraId="2CF69B7F" w14:textId="77777777" w:rsidR="00A92EC7" w:rsidRDefault="00A92EC7" w:rsidP="00791339">
            <w:pPr>
              <w:contextualSpacing w:val="0"/>
              <w:rPr>
                <w:color w:val="auto"/>
              </w:rPr>
            </w:pPr>
          </w:p>
          <w:p w14:paraId="51BDE6B8" w14:textId="16C2F2DD" w:rsidR="002D1253" w:rsidRDefault="00916989" w:rsidP="00791339">
            <w:pPr>
              <w:contextualSpacing w:val="0"/>
              <w:rPr>
                <w:color w:val="auto"/>
              </w:rPr>
            </w:pPr>
            <w:r>
              <w:rPr>
                <w:color w:val="auto"/>
              </w:rPr>
              <w:t>I am</w:t>
            </w:r>
            <w:r w:rsidR="00F7278B">
              <w:rPr>
                <w:color w:val="auto"/>
              </w:rPr>
              <w:t xml:space="preserve"> </w:t>
            </w:r>
            <w:r w:rsidR="004D105A">
              <w:rPr>
                <w:color w:val="auto"/>
              </w:rPr>
              <w:t xml:space="preserve">an active member in the QUT community, </w:t>
            </w:r>
            <w:r w:rsidR="00871B5D">
              <w:rPr>
                <w:color w:val="auto"/>
              </w:rPr>
              <w:t>I have been an</w:t>
            </w:r>
            <w:r w:rsidR="004D105A">
              <w:rPr>
                <w:color w:val="auto"/>
              </w:rPr>
              <w:t xml:space="preserve"> executive (marketing manager) for</w:t>
            </w:r>
            <w:r>
              <w:rPr>
                <w:color w:val="auto"/>
              </w:rPr>
              <w:t xml:space="preserve"> the Women in Maths </w:t>
            </w:r>
            <w:r w:rsidR="00CA20C8">
              <w:rPr>
                <w:color w:val="auto"/>
              </w:rPr>
              <w:t xml:space="preserve">society and </w:t>
            </w:r>
            <w:r w:rsidR="004D105A">
              <w:rPr>
                <w:color w:val="auto"/>
              </w:rPr>
              <w:t xml:space="preserve">an </w:t>
            </w:r>
            <w:r w:rsidR="007E2AA1">
              <w:rPr>
                <w:color w:val="auto"/>
              </w:rPr>
              <w:t xml:space="preserve">executive </w:t>
            </w:r>
            <w:r w:rsidR="004D105A">
              <w:rPr>
                <w:color w:val="auto"/>
              </w:rPr>
              <w:t xml:space="preserve">for </w:t>
            </w:r>
            <w:r w:rsidR="003D4BFE">
              <w:rPr>
                <w:color w:val="auto"/>
              </w:rPr>
              <w:t>the Q</w:t>
            </w:r>
            <w:r w:rsidR="007E2AA1">
              <w:rPr>
                <w:color w:val="auto"/>
              </w:rPr>
              <w:t xml:space="preserve">UT music </w:t>
            </w:r>
            <w:r w:rsidR="003D4BFE">
              <w:rPr>
                <w:color w:val="auto"/>
              </w:rPr>
              <w:t>society</w:t>
            </w:r>
            <w:r w:rsidR="007E2AA1">
              <w:rPr>
                <w:color w:val="auto"/>
              </w:rPr>
              <w:t xml:space="preserve"> as jam session co-ordinator</w:t>
            </w:r>
            <w:r w:rsidR="002D1253">
              <w:rPr>
                <w:color w:val="auto"/>
              </w:rPr>
              <w:t xml:space="preserve">. </w:t>
            </w:r>
            <w:r w:rsidR="003D4BFE">
              <w:rPr>
                <w:color w:val="auto"/>
              </w:rPr>
              <w:t>I</w:t>
            </w:r>
            <w:r w:rsidR="00871B5D">
              <w:rPr>
                <w:color w:val="auto"/>
              </w:rPr>
              <w:t xml:space="preserve"> currently </w:t>
            </w:r>
            <w:r w:rsidR="003D4BFE">
              <w:rPr>
                <w:color w:val="auto"/>
              </w:rPr>
              <w:t>play guitar</w:t>
            </w:r>
            <w:r w:rsidR="00076828">
              <w:rPr>
                <w:color w:val="auto"/>
              </w:rPr>
              <w:t xml:space="preserve"> and</w:t>
            </w:r>
            <w:r w:rsidR="00730EEF">
              <w:rPr>
                <w:color w:val="auto"/>
              </w:rPr>
              <w:t xml:space="preserve"> </w:t>
            </w:r>
            <w:r w:rsidR="00076828">
              <w:rPr>
                <w:color w:val="auto"/>
              </w:rPr>
              <w:t>electric bass</w:t>
            </w:r>
            <w:r w:rsidR="003D4BFE">
              <w:rPr>
                <w:color w:val="auto"/>
              </w:rPr>
              <w:t xml:space="preserve"> in the </w:t>
            </w:r>
            <w:r w:rsidR="00CA20C8">
              <w:rPr>
                <w:color w:val="auto"/>
              </w:rPr>
              <w:t xml:space="preserve">QUT </w:t>
            </w:r>
            <w:r w:rsidR="007E2AA1">
              <w:rPr>
                <w:color w:val="auto"/>
              </w:rPr>
              <w:t>jazz ensemble (Blackbirds)</w:t>
            </w:r>
            <w:r w:rsidR="00CA20C8">
              <w:rPr>
                <w:color w:val="auto"/>
              </w:rPr>
              <w:t>.</w:t>
            </w:r>
            <w:r w:rsidR="00631154">
              <w:rPr>
                <w:color w:val="auto"/>
              </w:rPr>
              <w:t xml:space="preserve"> And participate in </w:t>
            </w:r>
            <w:r w:rsidR="00180B95">
              <w:rPr>
                <w:color w:val="auto"/>
              </w:rPr>
              <w:t xml:space="preserve">QUT’s </w:t>
            </w:r>
            <w:r w:rsidR="00631154">
              <w:rPr>
                <w:color w:val="auto"/>
              </w:rPr>
              <w:t>Robotics Club.</w:t>
            </w:r>
          </w:p>
          <w:p w14:paraId="1328C460" w14:textId="77777777" w:rsidR="00147792" w:rsidRDefault="00147792" w:rsidP="00791339">
            <w:pPr>
              <w:contextualSpacing w:val="0"/>
              <w:rPr>
                <w:color w:val="auto"/>
              </w:rPr>
            </w:pPr>
          </w:p>
          <w:p w14:paraId="0A3C9C27" w14:textId="5D4B063F" w:rsidR="009E3FC4" w:rsidRDefault="00147792" w:rsidP="00791339">
            <w:pPr>
              <w:contextualSpacing w:val="0"/>
              <w:rPr>
                <w:color w:val="auto"/>
              </w:rPr>
            </w:pPr>
            <w:r>
              <w:rPr>
                <w:color w:val="auto"/>
              </w:rPr>
              <w:t>I have strong mathematics skills</w:t>
            </w:r>
            <w:r w:rsidR="00730EEF">
              <w:rPr>
                <w:color w:val="auto"/>
              </w:rPr>
              <w:t>, Tech skills and programming skills. I have a</w:t>
            </w:r>
            <w:r w:rsidR="00D71CDC">
              <w:rPr>
                <w:color w:val="auto"/>
              </w:rPr>
              <w:t xml:space="preserve">n </w:t>
            </w:r>
            <w:r w:rsidR="00730EEF">
              <w:rPr>
                <w:color w:val="auto"/>
              </w:rPr>
              <w:t xml:space="preserve">interest in </w:t>
            </w:r>
            <w:r>
              <w:rPr>
                <w:color w:val="auto"/>
              </w:rPr>
              <w:t>embedded systems programming</w:t>
            </w:r>
            <w:r w:rsidR="00730EEF">
              <w:rPr>
                <w:color w:val="auto"/>
              </w:rPr>
              <w:t>, using C</w:t>
            </w:r>
            <w:r w:rsidR="008509DD">
              <w:rPr>
                <w:color w:val="auto"/>
              </w:rPr>
              <w:t xml:space="preserve">. </w:t>
            </w:r>
            <w:r w:rsidR="00AF1569">
              <w:rPr>
                <w:color w:val="auto"/>
              </w:rPr>
              <w:t xml:space="preserve">In my own time I enjoy coding in C# and using the Unity game engine to make games. I also thoroughly enjoy applying mathematics creatively within my graphics programming and game development projects. My other interests include making music, teaching, </w:t>
            </w:r>
            <w:r w:rsidR="00AF1569" w:rsidRPr="007244B8">
              <w:rPr>
                <w:color w:val="auto"/>
              </w:rPr>
              <w:t>reading</w:t>
            </w:r>
            <w:r w:rsidR="00AF1569">
              <w:rPr>
                <w:color w:val="auto"/>
              </w:rPr>
              <w:t>, video games and coding.</w:t>
            </w:r>
          </w:p>
          <w:p w14:paraId="7C14C6D5" w14:textId="77777777" w:rsidR="00281DA5" w:rsidRDefault="00281DA5" w:rsidP="00791339">
            <w:pPr>
              <w:contextualSpacing w:val="0"/>
              <w:rPr>
                <w:color w:val="auto"/>
              </w:rPr>
            </w:pPr>
          </w:p>
          <w:p w14:paraId="75A96BEA" w14:textId="615046D9" w:rsidR="007C4632" w:rsidRDefault="002D1253" w:rsidP="00791339">
            <w:pPr>
              <w:contextualSpacing w:val="0"/>
              <w:rPr>
                <w:color w:val="auto"/>
              </w:rPr>
            </w:pPr>
            <w:r>
              <w:rPr>
                <w:color w:val="auto"/>
              </w:rPr>
              <w:t xml:space="preserve">My </w:t>
            </w:r>
            <w:r w:rsidR="00AA57A5">
              <w:rPr>
                <w:color w:val="auto"/>
              </w:rPr>
              <w:t xml:space="preserve">work </w:t>
            </w:r>
            <w:r>
              <w:rPr>
                <w:color w:val="auto"/>
              </w:rPr>
              <w:t xml:space="preserve">experience </w:t>
            </w:r>
            <w:r w:rsidR="00733A2B">
              <w:rPr>
                <w:color w:val="auto"/>
              </w:rPr>
              <w:t>includes</w:t>
            </w:r>
            <w:r>
              <w:rPr>
                <w:color w:val="auto"/>
              </w:rPr>
              <w:t xml:space="preserve"> completing</w:t>
            </w:r>
            <w:r w:rsidR="00AF2CFF">
              <w:rPr>
                <w:color w:val="auto"/>
              </w:rPr>
              <w:t xml:space="preserve"> a</w:t>
            </w:r>
            <w:r>
              <w:rPr>
                <w:color w:val="auto"/>
              </w:rPr>
              <w:t xml:space="preserve"> </w:t>
            </w:r>
            <w:r w:rsidR="003D4BFE">
              <w:rPr>
                <w:color w:val="auto"/>
              </w:rPr>
              <w:t xml:space="preserve">VRES </w:t>
            </w:r>
            <w:r w:rsidR="0030652B">
              <w:rPr>
                <w:color w:val="auto"/>
              </w:rPr>
              <w:t xml:space="preserve">(vacation research </w:t>
            </w:r>
            <w:r w:rsidR="003D4BFE">
              <w:rPr>
                <w:color w:val="auto"/>
              </w:rPr>
              <w:t>project</w:t>
            </w:r>
            <w:r w:rsidR="0030652B">
              <w:rPr>
                <w:color w:val="auto"/>
              </w:rPr>
              <w:t xml:space="preserve">) </w:t>
            </w:r>
            <w:r w:rsidR="003D4BFE">
              <w:rPr>
                <w:color w:val="auto"/>
              </w:rPr>
              <w:t xml:space="preserve">at QUT in 2022 </w:t>
            </w:r>
            <w:r w:rsidR="007E2AA1">
              <w:rPr>
                <w:color w:val="auto"/>
              </w:rPr>
              <w:t xml:space="preserve">under supervision of Dr Adrianne Jenner </w:t>
            </w:r>
            <w:r w:rsidR="003D4BFE">
              <w:rPr>
                <w:color w:val="auto"/>
              </w:rPr>
              <w:t xml:space="preserve">on modelling multiple sclerosis with mathematics. </w:t>
            </w:r>
            <w:r>
              <w:rPr>
                <w:color w:val="auto"/>
              </w:rPr>
              <w:t xml:space="preserve">I have also done </w:t>
            </w:r>
            <w:r w:rsidR="003D4BFE">
              <w:rPr>
                <w:color w:val="auto"/>
              </w:rPr>
              <w:t>a vacation internship at the Australian Bureau of Statistics</w:t>
            </w:r>
            <w:r w:rsidR="007E2AA1">
              <w:rPr>
                <w:color w:val="auto"/>
              </w:rPr>
              <w:t xml:space="preserve"> investigating natural language processing under supervision of </w:t>
            </w:r>
            <w:r w:rsidR="007E2AA1">
              <w:rPr>
                <w:color w:val="000000" w:themeColor="text1"/>
              </w:rPr>
              <w:t xml:space="preserve">Hamid </w:t>
            </w:r>
            <w:proofErr w:type="spellStart"/>
            <w:r w:rsidR="007E2AA1">
              <w:rPr>
                <w:color w:val="000000" w:themeColor="text1"/>
              </w:rPr>
              <w:t>Khatee</w:t>
            </w:r>
            <w:proofErr w:type="spellEnd"/>
            <w:r w:rsidR="007E2AA1">
              <w:rPr>
                <w:color w:val="000000" w:themeColor="text1"/>
              </w:rPr>
              <w:t xml:space="preserve"> and Sobia Saleem</w:t>
            </w:r>
            <w:r w:rsidR="007E2AA1">
              <w:rPr>
                <w:color w:val="auto"/>
              </w:rPr>
              <w:t>.</w:t>
            </w:r>
            <w:r>
              <w:rPr>
                <w:color w:val="auto"/>
              </w:rPr>
              <w:t xml:space="preserve"> </w:t>
            </w:r>
            <w:r w:rsidR="00185D70">
              <w:rPr>
                <w:color w:val="auto"/>
              </w:rPr>
              <w:t>I</w:t>
            </w:r>
            <w:r>
              <w:rPr>
                <w:color w:val="auto"/>
              </w:rPr>
              <w:t>n 2023 I worked in a casual</w:t>
            </w:r>
            <w:r w:rsidR="00185D70">
              <w:rPr>
                <w:color w:val="auto"/>
              </w:rPr>
              <w:t xml:space="preserve"> </w:t>
            </w:r>
            <w:r w:rsidR="003B01DA">
              <w:rPr>
                <w:color w:val="auto"/>
              </w:rPr>
              <w:t>position</w:t>
            </w:r>
            <w:r w:rsidR="00185D70">
              <w:rPr>
                <w:color w:val="auto"/>
              </w:rPr>
              <w:t xml:space="preserve"> as a</w:t>
            </w:r>
            <w:r>
              <w:rPr>
                <w:color w:val="auto"/>
              </w:rPr>
              <w:t xml:space="preserve"> Research Assistant for PhD student, Grace Robinson under </w:t>
            </w:r>
            <w:r w:rsidR="009006D9">
              <w:rPr>
                <w:color w:val="auto"/>
              </w:rPr>
              <w:t>supervision</w:t>
            </w:r>
            <w:r>
              <w:rPr>
                <w:color w:val="auto"/>
              </w:rPr>
              <w:t xml:space="preserve"> of Dr Kate Helmstedt.</w:t>
            </w:r>
            <w:r w:rsidR="00871B5D">
              <w:rPr>
                <w:color w:val="auto"/>
              </w:rPr>
              <w:t xml:space="preserve"> I have been a private</w:t>
            </w:r>
            <w:r w:rsidR="00F3767B">
              <w:rPr>
                <w:color w:val="auto"/>
              </w:rPr>
              <w:t xml:space="preserve"> high school</w:t>
            </w:r>
            <w:r w:rsidR="00871B5D">
              <w:rPr>
                <w:color w:val="auto"/>
              </w:rPr>
              <w:t xml:space="preserve"> mathematics tutor for 6 years and counting, a position I thoroughly enjoy. I have also worked in retail at Master Pool Care Clayfield while studying</w:t>
            </w:r>
            <w:r w:rsidR="00DF4C8F">
              <w:rPr>
                <w:color w:val="auto"/>
              </w:rPr>
              <w:t xml:space="preserve"> in 2023-2024</w:t>
            </w:r>
            <w:r w:rsidR="00A403F8">
              <w:rPr>
                <w:color w:val="auto"/>
              </w:rPr>
              <w:t>.</w:t>
            </w:r>
          </w:p>
          <w:p w14:paraId="6571B18B" w14:textId="77777777" w:rsidR="009A445F" w:rsidRDefault="009A445F" w:rsidP="00791339">
            <w:pPr>
              <w:contextualSpacing w:val="0"/>
              <w:rPr>
                <w:color w:val="auto"/>
              </w:rPr>
            </w:pPr>
          </w:p>
          <w:p w14:paraId="4E306A80" w14:textId="579D40BC" w:rsidR="002D1253" w:rsidRDefault="003D4BFE" w:rsidP="00791339">
            <w:pPr>
              <w:contextualSpacing w:val="0"/>
              <w:rPr>
                <w:color w:val="auto"/>
              </w:rPr>
            </w:pPr>
            <w:r>
              <w:rPr>
                <w:color w:val="auto"/>
              </w:rPr>
              <w:t xml:space="preserve">I have multiple years of experience in fast paced customer service and hospitality, </w:t>
            </w:r>
            <w:r w:rsidR="002D1253">
              <w:rPr>
                <w:color w:val="auto"/>
              </w:rPr>
              <w:t>working at a local smoothie</w:t>
            </w:r>
            <w:r w:rsidR="00871B5D">
              <w:rPr>
                <w:color w:val="auto"/>
              </w:rPr>
              <w:t xml:space="preserve"> &amp; acai bowls shop</w:t>
            </w:r>
            <w:r w:rsidR="002D1253">
              <w:rPr>
                <w:color w:val="auto"/>
              </w:rPr>
              <w:t>, Active Blends and at Rebel Sports</w:t>
            </w:r>
            <w:r w:rsidR="00871B5D">
              <w:rPr>
                <w:color w:val="auto"/>
              </w:rPr>
              <w:t xml:space="preserve"> throughout </w:t>
            </w:r>
            <w:r w:rsidR="0030652B">
              <w:rPr>
                <w:color w:val="auto"/>
              </w:rPr>
              <w:t>high school</w:t>
            </w:r>
            <w:r w:rsidR="002D1253">
              <w:rPr>
                <w:color w:val="auto"/>
              </w:rPr>
              <w:t>.</w:t>
            </w:r>
            <w:r w:rsidR="007E2AA1">
              <w:rPr>
                <w:color w:val="auto"/>
              </w:rPr>
              <w:t xml:space="preserve"> </w:t>
            </w:r>
          </w:p>
          <w:p w14:paraId="752C0FE5" w14:textId="77777777" w:rsidR="002D1253" w:rsidRDefault="00B36CF5" w:rsidP="00791339">
            <w:pPr>
              <w:contextualSpacing w:val="0"/>
              <w:rPr>
                <w:color w:val="auto"/>
              </w:rPr>
            </w:pPr>
            <w:r>
              <w:rPr>
                <w:color w:val="auto"/>
              </w:rPr>
              <w:t xml:space="preserve">I achieved the faculty of mathematics and specialist mathematics subject award in year 12 along with the spirit award for my leadership roles as Music Captain and President of the Interact Club and graduated with a 95.5 ATAR. </w:t>
            </w:r>
          </w:p>
          <w:p w14:paraId="050E80F4" w14:textId="77777777" w:rsidR="00233E27" w:rsidRDefault="00233E27" w:rsidP="00791339">
            <w:pPr>
              <w:contextualSpacing w:val="0"/>
              <w:rPr>
                <w:color w:val="auto"/>
              </w:rPr>
            </w:pPr>
          </w:p>
          <w:sdt>
            <w:sdtPr>
              <w:rPr>
                <w:color w:val="auto"/>
              </w:rPr>
              <w:alias w:val="Skills:"/>
              <w:tag w:val="Skills:"/>
              <w:id w:val="-1392877668"/>
              <w:placeholder>
                <w:docPart w:val="F6257E483B624F53AA98F07C7BC80741"/>
              </w:placeholder>
              <w:temporary/>
              <w:showingPlcHdr/>
              <w15:appearance w15:val="hidden"/>
            </w:sdtPr>
            <w:sdtContent>
              <w:p w14:paraId="39426A67" w14:textId="77777777" w:rsidR="00CA20C8" w:rsidRPr="007244B8" w:rsidRDefault="00CA20C8" w:rsidP="00CA20C8">
                <w:pPr>
                  <w:pStyle w:val="Heading1"/>
                  <w:rPr>
                    <w:color w:val="auto"/>
                  </w:rPr>
                </w:pPr>
                <w:r w:rsidRPr="007244B8">
                  <w:rPr>
                    <w:color w:val="auto"/>
                  </w:rPr>
                  <w:t>Skills</w:t>
                </w:r>
              </w:p>
            </w:sdtContent>
          </w:sdt>
          <w:tbl>
            <w:tblPr>
              <w:tblStyle w:val="TableGrid"/>
              <w:tblW w:w="8948" w:type="dxa"/>
              <w:tblCellMar>
                <w:left w:w="0" w:type="dxa"/>
                <w:right w:w="0" w:type="dxa"/>
              </w:tblCellMar>
              <w:tblLook w:val="04A0" w:firstRow="1" w:lastRow="0" w:firstColumn="1" w:lastColumn="0" w:noHBand="0" w:noVBand="1"/>
              <w:tblDescription w:val="Skills layout table"/>
            </w:tblPr>
            <w:tblGrid>
              <w:gridCol w:w="4468"/>
              <w:gridCol w:w="4480"/>
            </w:tblGrid>
            <w:tr w:rsidR="00CA20C8" w:rsidRPr="007244B8" w14:paraId="638BC76E" w14:textId="77777777" w:rsidTr="00C503E5">
              <w:trPr>
                <w:trHeight w:val="1425"/>
              </w:trPr>
              <w:tc>
                <w:tcPr>
                  <w:tcW w:w="4468" w:type="dxa"/>
                </w:tcPr>
                <w:p w14:paraId="48BAF9D2" w14:textId="07A82C01" w:rsidR="007E2AA1" w:rsidRDefault="007E2AA1" w:rsidP="00CA20C8">
                  <w:pPr>
                    <w:pStyle w:val="ListBullet"/>
                    <w:contextualSpacing w:val="0"/>
                    <w:rPr>
                      <w:color w:val="auto"/>
                    </w:rPr>
                  </w:pPr>
                  <w:r>
                    <w:rPr>
                      <w:color w:val="auto"/>
                    </w:rPr>
                    <w:t>Python experience</w:t>
                  </w:r>
                </w:p>
                <w:p w14:paraId="562FCF4D" w14:textId="036CA7CE" w:rsidR="007E2AA1" w:rsidRDefault="007E2AA1" w:rsidP="00CA20C8">
                  <w:pPr>
                    <w:pStyle w:val="ListBullet"/>
                    <w:contextualSpacing w:val="0"/>
                    <w:rPr>
                      <w:color w:val="auto"/>
                    </w:rPr>
                  </w:pPr>
                  <w:r>
                    <w:rPr>
                      <w:color w:val="auto"/>
                    </w:rPr>
                    <w:t xml:space="preserve">MATLAB experience </w:t>
                  </w:r>
                </w:p>
                <w:p w14:paraId="2F422941" w14:textId="678E62E4" w:rsidR="00B4585F" w:rsidRDefault="00B4585F" w:rsidP="00CA20C8">
                  <w:pPr>
                    <w:pStyle w:val="ListBullet"/>
                    <w:contextualSpacing w:val="0"/>
                    <w:rPr>
                      <w:color w:val="auto"/>
                    </w:rPr>
                  </w:pPr>
                  <w:r>
                    <w:rPr>
                      <w:color w:val="auto"/>
                    </w:rPr>
                    <w:t>C &amp; embedded systems</w:t>
                  </w:r>
                </w:p>
                <w:p w14:paraId="7013B02D" w14:textId="3DCAD967" w:rsidR="007E2AA1" w:rsidRDefault="007E2AA1" w:rsidP="00CA20C8">
                  <w:pPr>
                    <w:pStyle w:val="ListBullet"/>
                    <w:contextualSpacing w:val="0"/>
                    <w:rPr>
                      <w:color w:val="auto"/>
                    </w:rPr>
                  </w:pPr>
                  <w:r>
                    <w:rPr>
                      <w:color w:val="auto"/>
                    </w:rPr>
                    <w:t>C# experience</w:t>
                  </w:r>
                </w:p>
                <w:p w14:paraId="1117CCC0" w14:textId="1465732D" w:rsidR="00327332" w:rsidRDefault="00955B94" w:rsidP="00CA20C8">
                  <w:pPr>
                    <w:pStyle w:val="ListBullet"/>
                    <w:contextualSpacing w:val="0"/>
                    <w:rPr>
                      <w:color w:val="auto"/>
                    </w:rPr>
                  </w:pPr>
                  <w:r>
                    <w:rPr>
                      <w:color w:val="auto"/>
                    </w:rPr>
                    <w:t>Experience with Unity</w:t>
                  </w:r>
                </w:p>
                <w:p w14:paraId="43F8B12F" w14:textId="5890DEAA" w:rsidR="00CA20C8" w:rsidRPr="007244B8" w:rsidRDefault="00CA20C8" w:rsidP="00CA20C8">
                  <w:pPr>
                    <w:pStyle w:val="ListBullet"/>
                    <w:contextualSpacing w:val="0"/>
                    <w:rPr>
                      <w:color w:val="auto"/>
                    </w:rPr>
                  </w:pPr>
                  <w:r w:rsidRPr="007244B8">
                    <w:rPr>
                      <w:color w:val="auto"/>
                    </w:rPr>
                    <w:t>Excellent problem-solving skills</w:t>
                  </w:r>
                </w:p>
                <w:p w14:paraId="36B221A8" w14:textId="18B8130D" w:rsidR="00CA20C8" w:rsidRDefault="00CA20C8" w:rsidP="00CA20C8">
                  <w:pPr>
                    <w:pStyle w:val="ListBullet"/>
                    <w:contextualSpacing w:val="0"/>
                    <w:rPr>
                      <w:color w:val="auto"/>
                    </w:rPr>
                  </w:pPr>
                  <w:r w:rsidRPr="007244B8">
                    <w:rPr>
                      <w:color w:val="auto"/>
                    </w:rPr>
                    <w:lastRenderedPageBreak/>
                    <w:t>Excellent team-worker</w:t>
                  </w:r>
                </w:p>
                <w:p w14:paraId="68BFA83F" w14:textId="5483F71D" w:rsidR="005B1AD5" w:rsidRDefault="005B1AD5" w:rsidP="00CA20C8">
                  <w:pPr>
                    <w:pStyle w:val="ListBullet"/>
                    <w:contextualSpacing w:val="0"/>
                    <w:rPr>
                      <w:color w:val="auto"/>
                    </w:rPr>
                  </w:pPr>
                  <w:r>
                    <w:rPr>
                      <w:color w:val="auto"/>
                    </w:rPr>
                    <w:t>Excellent analytical skills</w:t>
                  </w:r>
                </w:p>
                <w:p w14:paraId="62EA9656" w14:textId="68A98E77" w:rsidR="008E5239" w:rsidRPr="007244B8" w:rsidRDefault="008E5239" w:rsidP="00CA20C8">
                  <w:pPr>
                    <w:pStyle w:val="ListBullet"/>
                    <w:contextualSpacing w:val="0"/>
                    <w:rPr>
                      <w:color w:val="auto"/>
                    </w:rPr>
                  </w:pPr>
                  <w:r>
                    <w:rPr>
                      <w:color w:val="auto"/>
                    </w:rPr>
                    <w:t>Resilient</w:t>
                  </w:r>
                </w:p>
                <w:p w14:paraId="7DCDA5A9" w14:textId="7941E43E" w:rsidR="00CA20C8" w:rsidRPr="007E2AA1" w:rsidRDefault="00E651AC" w:rsidP="007E2AA1">
                  <w:pPr>
                    <w:pStyle w:val="ListBullet"/>
                    <w:contextualSpacing w:val="0"/>
                    <w:rPr>
                      <w:color w:val="auto"/>
                    </w:rPr>
                  </w:pPr>
                  <w:r w:rsidRPr="007244B8">
                    <w:rPr>
                      <w:color w:val="auto"/>
                    </w:rPr>
                    <w:t>Fast learner</w:t>
                  </w:r>
                </w:p>
              </w:tc>
              <w:tc>
                <w:tcPr>
                  <w:tcW w:w="4480" w:type="dxa"/>
                  <w:tcMar>
                    <w:left w:w="360" w:type="dxa"/>
                  </w:tcMar>
                </w:tcPr>
                <w:p w14:paraId="55594C17" w14:textId="77777777" w:rsidR="00CA20C8" w:rsidRPr="007244B8" w:rsidRDefault="00CA20C8" w:rsidP="00CA20C8">
                  <w:pPr>
                    <w:pStyle w:val="ListBullet"/>
                    <w:contextualSpacing w:val="0"/>
                    <w:rPr>
                      <w:color w:val="auto"/>
                    </w:rPr>
                  </w:pPr>
                  <w:r w:rsidRPr="007244B8">
                    <w:rPr>
                      <w:color w:val="auto"/>
                    </w:rPr>
                    <w:lastRenderedPageBreak/>
                    <w:t xml:space="preserve">Excellent IT skills </w:t>
                  </w:r>
                </w:p>
                <w:p w14:paraId="5DC8E665" w14:textId="77777777" w:rsidR="00CA20C8" w:rsidRPr="00393C84" w:rsidRDefault="00CA20C8" w:rsidP="00CA20C8">
                  <w:pPr>
                    <w:pStyle w:val="ListBullet"/>
                    <w:contextualSpacing w:val="0"/>
                    <w:rPr>
                      <w:color w:val="auto"/>
                    </w:rPr>
                  </w:pPr>
                  <w:r w:rsidRPr="007244B8">
                    <w:rPr>
                      <w:color w:val="auto"/>
                    </w:rPr>
                    <w:t>Instrumentalist: Alto saxophone, electric bass, and guitar.</w:t>
                  </w:r>
                </w:p>
                <w:p w14:paraId="263D4723" w14:textId="77777777" w:rsidR="00275B80" w:rsidRDefault="00CA20C8" w:rsidP="00275B80">
                  <w:pPr>
                    <w:pStyle w:val="ListBullet"/>
                    <w:contextualSpacing w:val="0"/>
                    <w:rPr>
                      <w:color w:val="auto"/>
                    </w:rPr>
                  </w:pPr>
                  <w:r w:rsidRPr="007244B8">
                    <w:rPr>
                      <w:color w:val="auto"/>
                    </w:rPr>
                    <w:t>Strong Mathematical Skills</w:t>
                  </w:r>
                </w:p>
                <w:p w14:paraId="29EE9C60" w14:textId="26B9A181" w:rsidR="001F1070" w:rsidRPr="00275B80" w:rsidRDefault="00275B80" w:rsidP="00275B80">
                  <w:pPr>
                    <w:pStyle w:val="ListBullet"/>
                    <w:contextualSpacing w:val="0"/>
                    <w:rPr>
                      <w:color w:val="auto"/>
                    </w:rPr>
                  </w:pPr>
                  <w:r>
                    <w:rPr>
                      <w:color w:val="auto"/>
                    </w:rPr>
                    <w:t xml:space="preserve">Excellent </w:t>
                  </w:r>
                  <w:r w:rsidR="00CA20C8" w:rsidRPr="00275B80">
                    <w:rPr>
                      <w:color w:val="auto"/>
                    </w:rPr>
                    <w:t>communication skills</w:t>
                  </w:r>
                </w:p>
                <w:p w14:paraId="648B9287" w14:textId="1724C1F6" w:rsidR="008B0ECA" w:rsidRPr="0008358E" w:rsidRDefault="008B0ECA" w:rsidP="0008358E">
                  <w:pPr>
                    <w:pStyle w:val="ListBullet"/>
                    <w:contextualSpacing w:val="0"/>
                    <w:rPr>
                      <w:color w:val="auto"/>
                    </w:rPr>
                  </w:pPr>
                  <w:r>
                    <w:rPr>
                      <w:color w:val="auto"/>
                    </w:rPr>
                    <w:t>E</w:t>
                  </w:r>
                  <w:r w:rsidR="007E2AA1">
                    <w:rPr>
                      <w:color w:val="auto"/>
                    </w:rPr>
                    <w:t>xperience in customer service positions.</w:t>
                  </w:r>
                </w:p>
                <w:p w14:paraId="08318C2C" w14:textId="77777777" w:rsidR="008B0ECA" w:rsidRDefault="008B0ECA" w:rsidP="00CA20C8">
                  <w:pPr>
                    <w:pStyle w:val="ListBullet"/>
                    <w:numPr>
                      <w:ilvl w:val="0"/>
                      <w:numId w:val="0"/>
                    </w:numPr>
                    <w:contextualSpacing w:val="0"/>
                    <w:rPr>
                      <w:color w:val="auto"/>
                    </w:rPr>
                  </w:pPr>
                </w:p>
                <w:p w14:paraId="11F2E107" w14:textId="77777777" w:rsidR="008B0ECA" w:rsidRDefault="008B0ECA" w:rsidP="00CA20C8">
                  <w:pPr>
                    <w:pStyle w:val="ListBullet"/>
                    <w:numPr>
                      <w:ilvl w:val="0"/>
                      <w:numId w:val="0"/>
                    </w:numPr>
                    <w:contextualSpacing w:val="0"/>
                    <w:rPr>
                      <w:color w:val="auto"/>
                    </w:rPr>
                  </w:pPr>
                </w:p>
                <w:p w14:paraId="4439C6F2" w14:textId="77777777" w:rsidR="0008358E" w:rsidRDefault="0008358E" w:rsidP="00CA20C8">
                  <w:pPr>
                    <w:pStyle w:val="ListBullet"/>
                    <w:numPr>
                      <w:ilvl w:val="0"/>
                      <w:numId w:val="0"/>
                    </w:numPr>
                    <w:contextualSpacing w:val="0"/>
                    <w:rPr>
                      <w:color w:val="auto"/>
                    </w:rPr>
                  </w:pPr>
                </w:p>
                <w:p w14:paraId="3AFBE437" w14:textId="77777777" w:rsidR="0008358E" w:rsidRDefault="0008358E" w:rsidP="00CA20C8">
                  <w:pPr>
                    <w:pStyle w:val="ListBullet"/>
                    <w:numPr>
                      <w:ilvl w:val="0"/>
                      <w:numId w:val="0"/>
                    </w:numPr>
                    <w:contextualSpacing w:val="0"/>
                    <w:rPr>
                      <w:color w:val="auto"/>
                    </w:rPr>
                  </w:pPr>
                </w:p>
                <w:p w14:paraId="73ECC4E4" w14:textId="77777777" w:rsidR="0008358E" w:rsidRDefault="0008358E" w:rsidP="00CA20C8">
                  <w:pPr>
                    <w:pStyle w:val="ListBullet"/>
                    <w:numPr>
                      <w:ilvl w:val="0"/>
                      <w:numId w:val="0"/>
                    </w:numPr>
                    <w:contextualSpacing w:val="0"/>
                    <w:rPr>
                      <w:color w:val="auto"/>
                    </w:rPr>
                  </w:pPr>
                </w:p>
                <w:p w14:paraId="0A4BFAB9" w14:textId="77777777" w:rsidR="0008358E" w:rsidRDefault="0008358E" w:rsidP="00CA20C8">
                  <w:pPr>
                    <w:pStyle w:val="ListBullet"/>
                    <w:numPr>
                      <w:ilvl w:val="0"/>
                      <w:numId w:val="0"/>
                    </w:numPr>
                    <w:contextualSpacing w:val="0"/>
                    <w:rPr>
                      <w:color w:val="auto"/>
                    </w:rPr>
                  </w:pPr>
                </w:p>
                <w:p w14:paraId="2E8D14ED" w14:textId="77777777" w:rsidR="0008358E" w:rsidRDefault="0008358E" w:rsidP="00CA20C8">
                  <w:pPr>
                    <w:pStyle w:val="ListBullet"/>
                    <w:numPr>
                      <w:ilvl w:val="0"/>
                      <w:numId w:val="0"/>
                    </w:numPr>
                    <w:contextualSpacing w:val="0"/>
                    <w:rPr>
                      <w:color w:val="auto"/>
                    </w:rPr>
                  </w:pPr>
                </w:p>
                <w:p w14:paraId="4702C96D" w14:textId="77777777" w:rsidR="0008358E" w:rsidRDefault="0008358E" w:rsidP="00CA20C8">
                  <w:pPr>
                    <w:pStyle w:val="ListBullet"/>
                    <w:numPr>
                      <w:ilvl w:val="0"/>
                      <w:numId w:val="0"/>
                    </w:numPr>
                    <w:contextualSpacing w:val="0"/>
                    <w:rPr>
                      <w:color w:val="auto"/>
                    </w:rPr>
                  </w:pPr>
                </w:p>
                <w:p w14:paraId="0D949D67" w14:textId="77777777" w:rsidR="0008358E" w:rsidRDefault="0008358E" w:rsidP="00CA20C8">
                  <w:pPr>
                    <w:pStyle w:val="ListBullet"/>
                    <w:numPr>
                      <w:ilvl w:val="0"/>
                      <w:numId w:val="0"/>
                    </w:numPr>
                    <w:contextualSpacing w:val="0"/>
                    <w:rPr>
                      <w:color w:val="auto"/>
                    </w:rPr>
                  </w:pPr>
                </w:p>
                <w:p w14:paraId="36F4AC89" w14:textId="77777777" w:rsidR="0008358E" w:rsidRPr="007244B8" w:rsidRDefault="0008358E" w:rsidP="00CA20C8">
                  <w:pPr>
                    <w:pStyle w:val="ListBullet"/>
                    <w:numPr>
                      <w:ilvl w:val="0"/>
                      <w:numId w:val="0"/>
                    </w:numPr>
                    <w:contextualSpacing w:val="0"/>
                    <w:rPr>
                      <w:color w:val="auto"/>
                    </w:rPr>
                  </w:pPr>
                </w:p>
              </w:tc>
            </w:tr>
          </w:tbl>
          <w:p w14:paraId="679E4E80" w14:textId="57A44593" w:rsidR="00CA20C8" w:rsidRPr="007244B8" w:rsidRDefault="00CA20C8" w:rsidP="00CA20C8">
            <w:pPr>
              <w:pStyle w:val="Heading1"/>
              <w:rPr>
                <w:color w:val="auto"/>
              </w:rPr>
            </w:pPr>
            <w:r w:rsidRPr="007244B8">
              <w:rPr>
                <w:color w:val="auto"/>
              </w:rPr>
              <w:lastRenderedPageBreak/>
              <w:t>Qualifications and experience</w:t>
            </w:r>
          </w:p>
          <w:p w14:paraId="5596C550" w14:textId="26C494E2" w:rsidR="00272EE3" w:rsidRDefault="00272EE3" w:rsidP="00B36CF5">
            <w:pPr>
              <w:pStyle w:val="ListParagraph"/>
              <w:numPr>
                <w:ilvl w:val="0"/>
                <w:numId w:val="20"/>
              </w:numPr>
              <w:rPr>
                <w:bCs/>
                <w:color w:val="auto"/>
              </w:rPr>
            </w:pPr>
            <w:r>
              <w:rPr>
                <w:bCs/>
                <w:color w:val="auto"/>
              </w:rPr>
              <w:t>Worked in a Research Assistant position at QUT under supervision of Grace Robinson</w:t>
            </w:r>
            <w:r w:rsidR="00E201CD">
              <w:rPr>
                <w:bCs/>
                <w:color w:val="auto"/>
              </w:rPr>
              <w:t xml:space="preserve"> and Dr Kate Helmstedt. </w:t>
            </w:r>
          </w:p>
          <w:p w14:paraId="00A4938C" w14:textId="4A69BD7A" w:rsidR="00B36CF5" w:rsidRDefault="00B36CF5" w:rsidP="00B36CF5">
            <w:pPr>
              <w:pStyle w:val="ListParagraph"/>
              <w:numPr>
                <w:ilvl w:val="0"/>
                <w:numId w:val="20"/>
              </w:numPr>
              <w:rPr>
                <w:bCs/>
                <w:color w:val="auto"/>
              </w:rPr>
            </w:pPr>
            <w:r w:rsidRPr="00B36CF5">
              <w:rPr>
                <w:bCs/>
                <w:color w:val="auto"/>
              </w:rPr>
              <w:t>Complete</w:t>
            </w:r>
            <w:r>
              <w:rPr>
                <w:bCs/>
                <w:color w:val="auto"/>
              </w:rPr>
              <w:t>d a vacation research project (QUT</w:t>
            </w:r>
            <w:r w:rsidR="006E06C5">
              <w:rPr>
                <w:bCs/>
                <w:color w:val="auto"/>
              </w:rPr>
              <w:t xml:space="preserve"> </w:t>
            </w:r>
            <w:r>
              <w:rPr>
                <w:bCs/>
                <w:color w:val="auto"/>
              </w:rPr>
              <w:t xml:space="preserve">VRES) </w:t>
            </w:r>
            <w:r w:rsidR="00EF6F43">
              <w:rPr>
                <w:bCs/>
                <w:color w:val="auto"/>
              </w:rPr>
              <w:t xml:space="preserve">on using mathematical modelling to investigate </w:t>
            </w:r>
            <w:r>
              <w:rPr>
                <w:bCs/>
                <w:color w:val="auto"/>
              </w:rPr>
              <w:t>Multiple Sclerosis.</w:t>
            </w:r>
          </w:p>
          <w:p w14:paraId="555F1189" w14:textId="11EF2ABA" w:rsidR="00B36CF5" w:rsidRDefault="00B36CF5" w:rsidP="00B36CF5">
            <w:pPr>
              <w:pStyle w:val="ListParagraph"/>
              <w:numPr>
                <w:ilvl w:val="0"/>
                <w:numId w:val="20"/>
              </w:numPr>
              <w:rPr>
                <w:bCs/>
                <w:color w:val="auto"/>
              </w:rPr>
            </w:pPr>
            <w:r>
              <w:rPr>
                <w:bCs/>
                <w:color w:val="auto"/>
              </w:rPr>
              <w:t>I worked at the Australian Bureau of Statistics on a vacation period internship position as a data scientist in the methodology division working on research in Natural Language Processing.</w:t>
            </w:r>
          </w:p>
          <w:p w14:paraId="1F46E1F0" w14:textId="1D99E2D4" w:rsidR="00B36CF5" w:rsidRPr="00B36CF5" w:rsidRDefault="00B36CF5" w:rsidP="00B36CF5">
            <w:pPr>
              <w:pStyle w:val="ListParagraph"/>
              <w:numPr>
                <w:ilvl w:val="0"/>
                <w:numId w:val="20"/>
              </w:numPr>
              <w:rPr>
                <w:b/>
                <w:color w:val="auto"/>
              </w:rPr>
            </w:pPr>
            <w:r w:rsidRPr="00F7278B">
              <w:rPr>
                <w:color w:val="auto"/>
              </w:rPr>
              <w:t>Completed year 12 at Mackay State High School in 2021</w:t>
            </w:r>
            <w:r>
              <w:rPr>
                <w:color w:val="auto"/>
              </w:rPr>
              <w:t xml:space="preserve">, </w:t>
            </w:r>
            <w:r w:rsidRPr="00F7278B">
              <w:rPr>
                <w:color w:val="auto"/>
              </w:rPr>
              <w:t>ATAR of 95.5</w:t>
            </w:r>
          </w:p>
          <w:p w14:paraId="3F368035" w14:textId="18683A65" w:rsidR="00CA20C8" w:rsidRPr="007244B8" w:rsidRDefault="00CA20C8" w:rsidP="00B36CF5">
            <w:pPr>
              <w:pStyle w:val="ListParagraph"/>
              <w:numPr>
                <w:ilvl w:val="0"/>
                <w:numId w:val="20"/>
              </w:numPr>
              <w:rPr>
                <w:b/>
                <w:color w:val="auto"/>
              </w:rPr>
            </w:pPr>
            <w:r w:rsidRPr="007244B8">
              <w:rPr>
                <w:color w:val="auto"/>
              </w:rPr>
              <w:t>Certificate II in skills for work and vocational pathways completed in 2019</w:t>
            </w:r>
            <w:r w:rsidR="00B36CF5">
              <w:rPr>
                <w:color w:val="auto"/>
              </w:rPr>
              <w:t>.</w:t>
            </w:r>
          </w:p>
          <w:p w14:paraId="28E146D3" w14:textId="444484FB" w:rsidR="00CA20C8" w:rsidRPr="00997383" w:rsidRDefault="00827DC6" w:rsidP="00B36CF5">
            <w:pPr>
              <w:pStyle w:val="ListParagraph"/>
              <w:numPr>
                <w:ilvl w:val="0"/>
                <w:numId w:val="20"/>
              </w:numPr>
              <w:rPr>
                <w:b/>
                <w:color w:val="auto"/>
              </w:rPr>
            </w:pPr>
            <w:r>
              <w:rPr>
                <w:color w:val="auto"/>
              </w:rPr>
              <w:t>2</w:t>
            </w:r>
            <w:r w:rsidR="00CA20C8">
              <w:rPr>
                <w:color w:val="auto"/>
              </w:rPr>
              <w:t>.5</w:t>
            </w:r>
            <w:r w:rsidR="00CA20C8" w:rsidRPr="00997383">
              <w:rPr>
                <w:color w:val="auto"/>
              </w:rPr>
              <w:t xml:space="preserve"> </w:t>
            </w:r>
            <w:r w:rsidR="00CA20C8">
              <w:rPr>
                <w:color w:val="auto"/>
              </w:rPr>
              <w:t xml:space="preserve">years </w:t>
            </w:r>
            <w:r w:rsidR="00CA20C8" w:rsidRPr="00997383">
              <w:rPr>
                <w:color w:val="auto"/>
              </w:rPr>
              <w:t>of experience with active blends superfood bar.</w:t>
            </w:r>
          </w:p>
          <w:p w14:paraId="6566D0C3" w14:textId="77777777" w:rsidR="00CA20C8" w:rsidRPr="007244B8" w:rsidRDefault="00CA20C8" w:rsidP="00B36CF5">
            <w:pPr>
              <w:pStyle w:val="ListParagraph"/>
              <w:numPr>
                <w:ilvl w:val="0"/>
                <w:numId w:val="20"/>
              </w:numPr>
              <w:rPr>
                <w:b/>
                <w:color w:val="auto"/>
              </w:rPr>
            </w:pPr>
            <w:r>
              <w:rPr>
                <w:color w:val="auto"/>
              </w:rPr>
              <w:t>1.5 years</w:t>
            </w:r>
            <w:r w:rsidRPr="007244B8">
              <w:rPr>
                <w:color w:val="auto"/>
              </w:rPr>
              <w:t xml:space="preserve"> of experience at Rebel Sports Mackay as a cashier.</w:t>
            </w:r>
          </w:p>
          <w:p w14:paraId="3463A6F3" w14:textId="77777777" w:rsidR="00CA20C8" w:rsidRPr="007244B8" w:rsidRDefault="00CA20C8" w:rsidP="00B36CF5">
            <w:pPr>
              <w:pStyle w:val="ListParagraph"/>
              <w:numPr>
                <w:ilvl w:val="0"/>
                <w:numId w:val="20"/>
              </w:numPr>
              <w:rPr>
                <w:b/>
                <w:color w:val="auto"/>
              </w:rPr>
            </w:pPr>
            <w:r w:rsidRPr="007244B8">
              <w:rPr>
                <w:color w:val="auto"/>
              </w:rPr>
              <w:t>Completion of the CQUniversity SUN course: Language of Modern Music 1, with a high distinction in 2020.</w:t>
            </w:r>
          </w:p>
          <w:p w14:paraId="5AA95142" w14:textId="4F621128" w:rsidR="00CA20C8" w:rsidRPr="007244B8" w:rsidRDefault="00311EDC" w:rsidP="00B36CF5">
            <w:pPr>
              <w:pStyle w:val="ListParagraph"/>
              <w:numPr>
                <w:ilvl w:val="0"/>
                <w:numId w:val="20"/>
              </w:numPr>
              <w:rPr>
                <w:b/>
                <w:color w:val="auto"/>
              </w:rPr>
            </w:pPr>
            <w:r>
              <w:rPr>
                <w:color w:val="auto"/>
              </w:rPr>
              <w:t xml:space="preserve">Current Paid </w:t>
            </w:r>
            <w:r w:rsidR="00CA20C8" w:rsidRPr="007244B8">
              <w:rPr>
                <w:color w:val="auto"/>
              </w:rPr>
              <w:t>Blue Card</w:t>
            </w:r>
            <w:r w:rsidR="00CA20C8">
              <w:rPr>
                <w:color w:val="auto"/>
              </w:rPr>
              <w:t xml:space="preserve"> </w:t>
            </w:r>
            <w:r w:rsidR="00474BAF">
              <w:rPr>
                <w:color w:val="auto"/>
              </w:rPr>
              <w:t>(Working with Children Check)</w:t>
            </w:r>
          </w:p>
          <w:p w14:paraId="6EC9C3FE" w14:textId="010497B7" w:rsidR="00B36CF5" w:rsidRPr="00272EE3" w:rsidRDefault="003D2AF8" w:rsidP="00BA622F">
            <w:pPr>
              <w:pStyle w:val="ListParagraph"/>
              <w:numPr>
                <w:ilvl w:val="0"/>
                <w:numId w:val="20"/>
              </w:numPr>
              <w:rPr>
                <w:b/>
                <w:color w:val="auto"/>
              </w:rPr>
            </w:pPr>
            <w:r>
              <w:rPr>
                <w:color w:val="auto"/>
              </w:rPr>
              <w:t>6</w:t>
            </w:r>
            <w:r w:rsidR="00CA20C8" w:rsidRPr="007244B8">
              <w:rPr>
                <w:color w:val="auto"/>
              </w:rPr>
              <w:t xml:space="preserve"> years of tutoring experience </w:t>
            </w:r>
            <w:r w:rsidR="00B36CF5">
              <w:rPr>
                <w:color w:val="auto"/>
              </w:rPr>
              <w:t xml:space="preserve">and ongoing </w:t>
            </w:r>
            <w:r w:rsidR="00CA20C8" w:rsidRPr="007244B8">
              <w:rPr>
                <w:color w:val="auto"/>
              </w:rPr>
              <w:t xml:space="preserve">(QLD grades </w:t>
            </w:r>
            <w:r w:rsidR="00B36CF5">
              <w:rPr>
                <w:color w:val="auto"/>
              </w:rPr>
              <w:t>9</w:t>
            </w:r>
            <w:r w:rsidR="00CA20C8" w:rsidRPr="007244B8">
              <w:rPr>
                <w:color w:val="auto"/>
              </w:rPr>
              <w:t xml:space="preserve"> to 1</w:t>
            </w:r>
            <w:r w:rsidR="00CA20C8">
              <w:rPr>
                <w:color w:val="auto"/>
              </w:rPr>
              <w:t>2</w:t>
            </w:r>
            <w:r w:rsidR="00CA20C8" w:rsidRPr="007244B8">
              <w:rPr>
                <w:color w:val="auto"/>
              </w:rPr>
              <w:t>)</w:t>
            </w:r>
          </w:p>
        </w:tc>
      </w:tr>
      <w:tr w:rsidR="00B36CF5" w:rsidRPr="00CF1A49" w14:paraId="007CBF43" w14:textId="77777777" w:rsidTr="0008358E">
        <w:trPr>
          <w:trHeight w:val="26"/>
          <w:jc w:val="center"/>
        </w:trPr>
        <w:tc>
          <w:tcPr>
            <w:tcW w:w="9769" w:type="dxa"/>
            <w:tcMar>
              <w:top w:w="432" w:type="dxa"/>
            </w:tcMar>
          </w:tcPr>
          <w:p w14:paraId="56B1DD1F" w14:textId="2440BAFF" w:rsidR="00B36CF5" w:rsidRDefault="00B36CF5" w:rsidP="001643CF">
            <w:pPr>
              <w:pStyle w:val="ContactInfo"/>
              <w:jc w:val="left"/>
              <w:rPr>
                <w:noProof/>
              </w:rPr>
            </w:pPr>
          </w:p>
        </w:tc>
      </w:tr>
    </w:tbl>
    <w:p w14:paraId="4272C9CD" w14:textId="3935021D" w:rsidR="003D4BFE" w:rsidRPr="00CF1A49" w:rsidRDefault="00000000" w:rsidP="004E01EB">
      <w:pPr>
        <w:pStyle w:val="Heading1"/>
      </w:pPr>
      <w:sdt>
        <w:sdtPr>
          <w:alias w:val="Experience:"/>
          <w:tag w:val="Experience:"/>
          <w:id w:val="-1983300934"/>
          <w:placeholder>
            <w:docPart w:val="1B82F650D19F4C2F83B4A10EF3143B39"/>
          </w:placeholder>
          <w:temporary/>
          <w:showingPlcHdr/>
          <w15:appearance w15:val="hidden"/>
        </w:sdtPr>
        <w:sdtContent>
          <w:r w:rsidR="004E01EB" w:rsidRPr="0040302E">
            <w:rPr>
              <w:color w:val="000000" w:themeColor="text1"/>
            </w:rPr>
            <w:t>Experience</w:t>
          </w:r>
        </w:sdtContent>
      </w:sdt>
    </w:p>
    <w:tbl>
      <w:tblPr>
        <w:tblStyle w:val="TableGrid"/>
        <w:tblW w:w="3932"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7343"/>
      </w:tblGrid>
      <w:tr w:rsidR="001D0BF1" w:rsidRPr="00CF1A49" w14:paraId="722FFB61" w14:textId="77777777" w:rsidTr="00C503E5">
        <w:trPr>
          <w:trHeight w:val="2"/>
        </w:trPr>
        <w:tc>
          <w:tcPr>
            <w:tcW w:w="7343" w:type="dxa"/>
          </w:tcPr>
          <w:p w14:paraId="6F586E2A" w14:textId="7F5F79D5" w:rsidR="002A0275" w:rsidRPr="0040302E" w:rsidRDefault="002A0275" w:rsidP="002A0275">
            <w:pPr>
              <w:pStyle w:val="Heading3"/>
              <w:contextualSpacing w:val="0"/>
              <w:rPr>
                <w:color w:val="000000" w:themeColor="text1"/>
              </w:rPr>
            </w:pPr>
            <w:r>
              <w:rPr>
                <w:color w:val="000000" w:themeColor="text1"/>
              </w:rPr>
              <w:t>March 2024 - PRESENT</w:t>
            </w:r>
          </w:p>
          <w:p w14:paraId="2E8726DD" w14:textId="347A6679" w:rsidR="002A0275" w:rsidRDefault="002A0275" w:rsidP="002A0275">
            <w:pPr>
              <w:contextualSpacing w:val="0"/>
              <w:rPr>
                <w:b/>
                <w:color w:val="1D824C" w:themeColor="accent1"/>
                <w:sz w:val="26"/>
                <w:szCs w:val="26"/>
              </w:rPr>
            </w:pPr>
            <w:r>
              <w:rPr>
                <w:b/>
                <w:color w:val="1D824C" w:themeColor="accent1"/>
                <w:sz w:val="26"/>
                <w:szCs w:val="26"/>
              </w:rPr>
              <w:t>QUT Ambassador (high school workshops &amp; widening participation)</w:t>
            </w:r>
          </w:p>
          <w:p w14:paraId="11EAAB74" w14:textId="53DB6546" w:rsidR="002A0275" w:rsidRDefault="002A0275" w:rsidP="002A0275">
            <w:pPr>
              <w:contextualSpacing w:val="0"/>
              <w:rPr>
                <w:color w:val="000000" w:themeColor="text1"/>
              </w:rPr>
            </w:pPr>
            <w:r>
              <w:rPr>
                <w:color w:val="000000" w:themeColor="text1"/>
              </w:rPr>
              <w:t xml:space="preserve">I am a casual employee at QUT and in my </w:t>
            </w:r>
            <w:proofErr w:type="gramStart"/>
            <w:r>
              <w:rPr>
                <w:color w:val="000000" w:themeColor="text1"/>
              </w:rPr>
              <w:t>role</w:t>
            </w:r>
            <w:proofErr w:type="gramEnd"/>
            <w:r>
              <w:rPr>
                <w:color w:val="000000" w:themeColor="text1"/>
              </w:rPr>
              <w:t xml:space="preserve"> I deliver STEM workshops to high school students, help facilitate university open days and travel out to rural schools to speak to high school students to inspire them to follow pathways to tertiary education.</w:t>
            </w:r>
          </w:p>
          <w:p w14:paraId="3AE7F2BF" w14:textId="77777777" w:rsidR="002A0275" w:rsidRDefault="002A0275" w:rsidP="00FE7767">
            <w:pPr>
              <w:pStyle w:val="Heading3"/>
              <w:contextualSpacing w:val="0"/>
              <w:rPr>
                <w:color w:val="000000" w:themeColor="text1"/>
              </w:rPr>
            </w:pPr>
          </w:p>
          <w:p w14:paraId="385F377F" w14:textId="77777777" w:rsidR="002A0275" w:rsidRPr="0040302E" w:rsidRDefault="002A0275" w:rsidP="002A0275">
            <w:pPr>
              <w:pStyle w:val="Heading3"/>
              <w:contextualSpacing w:val="0"/>
              <w:rPr>
                <w:color w:val="000000" w:themeColor="text1"/>
              </w:rPr>
            </w:pPr>
            <w:r w:rsidRPr="0040302E">
              <w:rPr>
                <w:color w:val="000000" w:themeColor="text1"/>
              </w:rPr>
              <w:t>Feb</w:t>
            </w:r>
            <w:r>
              <w:rPr>
                <w:color w:val="000000" w:themeColor="text1"/>
              </w:rPr>
              <w:t>r</w:t>
            </w:r>
            <w:r w:rsidRPr="0040302E">
              <w:rPr>
                <w:color w:val="000000" w:themeColor="text1"/>
              </w:rPr>
              <w:t xml:space="preserve">uary </w:t>
            </w:r>
            <w:r>
              <w:rPr>
                <w:color w:val="000000" w:themeColor="text1"/>
              </w:rPr>
              <w:t>2019</w:t>
            </w:r>
            <w:r w:rsidRPr="0040302E">
              <w:rPr>
                <w:color w:val="000000" w:themeColor="text1"/>
              </w:rPr>
              <w:t xml:space="preserve"> – Present</w:t>
            </w:r>
          </w:p>
          <w:p w14:paraId="37E0CDB1" w14:textId="77777777" w:rsidR="002A0275" w:rsidRDefault="002A0275" w:rsidP="002A0275">
            <w:pPr>
              <w:contextualSpacing w:val="0"/>
              <w:rPr>
                <w:b/>
                <w:color w:val="1D824C" w:themeColor="accent1"/>
                <w:sz w:val="26"/>
                <w:szCs w:val="26"/>
              </w:rPr>
            </w:pPr>
            <w:r>
              <w:rPr>
                <w:b/>
                <w:color w:val="1D824C" w:themeColor="accent1"/>
                <w:sz w:val="26"/>
                <w:szCs w:val="26"/>
              </w:rPr>
              <w:t>Private Tutor</w:t>
            </w:r>
          </w:p>
          <w:p w14:paraId="463FCEE0" w14:textId="77777777" w:rsidR="002A0275" w:rsidRDefault="002A0275" w:rsidP="002A0275">
            <w:pPr>
              <w:contextualSpacing w:val="0"/>
              <w:rPr>
                <w:color w:val="000000" w:themeColor="text1"/>
              </w:rPr>
            </w:pPr>
            <w:r w:rsidRPr="00840270">
              <w:rPr>
                <w:color w:val="000000" w:themeColor="text1"/>
              </w:rPr>
              <w:t xml:space="preserve">I </w:t>
            </w:r>
            <w:r>
              <w:rPr>
                <w:color w:val="000000" w:themeColor="text1"/>
              </w:rPr>
              <w:t xml:space="preserve">have been tutoring </w:t>
            </w:r>
            <w:r w:rsidRPr="00840270">
              <w:rPr>
                <w:color w:val="000000" w:themeColor="text1"/>
              </w:rPr>
              <w:t xml:space="preserve">students </w:t>
            </w:r>
            <w:r>
              <w:rPr>
                <w:color w:val="000000" w:themeColor="text1"/>
              </w:rPr>
              <w:t xml:space="preserve">since 2019 </w:t>
            </w:r>
            <w:r w:rsidRPr="00840270">
              <w:rPr>
                <w:color w:val="000000" w:themeColor="text1"/>
              </w:rPr>
              <w:t>from year</w:t>
            </w:r>
            <w:r>
              <w:rPr>
                <w:color w:val="000000" w:themeColor="text1"/>
              </w:rPr>
              <w:t>s</w:t>
            </w:r>
            <w:r w:rsidRPr="00840270">
              <w:rPr>
                <w:color w:val="000000" w:themeColor="text1"/>
              </w:rPr>
              <w:t xml:space="preserve"> </w:t>
            </w:r>
            <w:r>
              <w:rPr>
                <w:color w:val="000000" w:themeColor="text1"/>
              </w:rPr>
              <w:t>6</w:t>
            </w:r>
            <w:r w:rsidRPr="00840270">
              <w:rPr>
                <w:color w:val="000000" w:themeColor="text1"/>
              </w:rPr>
              <w:t xml:space="preserve"> to 11, I </w:t>
            </w:r>
            <w:r>
              <w:rPr>
                <w:color w:val="000000" w:themeColor="text1"/>
              </w:rPr>
              <w:t>tutor</w:t>
            </w:r>
            <w:r w:rsidRPr="00840270">
              <w:rPr>
                <w:color w:val="000000" w:themeColor="text1"/>
              </w:rPr>
              <w:t xml:space="preserve"> Maths</w:t>
            </w:r>
            <w:r>
              <w:rPr>
                <w:color w:val="000000" w:themeColor="text1"/>
              </w:rPr>
              <w:t>, General Maths (Math A), Maths Methods (Maths B), Specialist Maths (Math C)</w:t>
            </w:r>
            <w:r w:rsidRPr="00840270">
              <w:rPr>
                <w:color w:val="000000" w:themeColor="text1"/>
              </w:rPr>
              <w:t xml:space="preserve">, Music theory, guitar, alto saxophone and </w:t>
            </w:r>
            <w:r>
              <w:rPr>
                <w:color w:val="000000" w:themeColor="text1"/>
              </w:rPr>
              <w:t>En</w:t>
            </w:r>
            <w:r w:rsidRPr="00840270">
              <w:rPr>
                <w:color w:val="000000" w:themeColor="text1"/>
              </w:rPr>
              <w:t>glish. I successfully helped them improve upon their school marks</w:t>
            </w:r>
            <w:r>
              <w:rPr>
                <w:color w:val="000000" w:themeColor="text1"/>
              </w:rPr>
              <w:t xml:space="preserve"> and continue to do so.</w:t>
            </w:r>
          </w:p>
          <w:p w14:paraId="66C54119" w14:textId="77777777" w:rsidR="002A0275" w:rsidRDefault="002A0275" w:rsidP="00FE7767">
            <w:pPr>
              <w:pStyle w:val="Heading3"/>
              <w:contextualSpacing w:val="0"/>
              <w:rPr>
                <w:color w:val="000000" w:themeColor="text1"/>
              </w:rPr>
            </w:pPr>
          </w:p>
          <w:p w14:paraId="5EAF9261" w14:textId="2AED2586" w:rsidR="00FE7767" w:rsidRPr="0040302E" w:rsidRDefault="00FE7767" w:rsidP="00FE7767">
            <w:pPr>
              <w:pStyle w:val="Heading3"/>
              <w:contextualSpacing w:val="0"/>
              <w:rPr>
                <w:color w:val="000000" w:themeColor="text1"/>
              </w:rPr>
            </w:pPr>
            <w:r>
              <w:rPr>
                <w:color w:val="000000" w:themeColor="text1"/>
              </w:rPr>
              <w:t xml:space="preserve">November 2023 </w:t>
            </w:r>
            <w:r w:rsidRPr="0040302E">
              <w:rPr>
                <w:color w:val="000000" w:themeColor="text1"/>
              </w:rPr>
              <w:t xml:space="preserve">– </w:t>
            </w:r>
            <w:r w:rsidR="002A0275">
              <w:rPr>
                <w:color w:val="000000" w:themeColor="text1"/>
              </w:rPr>
              <w:t>2024</w:t>
            </w:r>
          </w:p>
          <w:p w14:paraId="108F6E0E" w14:textId="553D07AE" w:rsidR="00FE7767" w:rsidRDefault="009E0E96" w:rsidP="00FE7767">
            <w:pPr>
              <w:contextualSpacing w:val="0"/>
              <w:rPr>
                <w:b/>
                <w:color w:val="1D824C" w:themeColor="accent1"/>
                <w:sz w:val="26"/>
                <w:szCs w:val="26"/>
              </w:rPr>
            </w:pPr>
            <w:r>
              <w:rPr>
                <w:b/>
                <w:color w:val="1D824C" w:themeColor="accent1"/>
                <w:sz w:val="26"/>
                <w:szCs w:val="26"/>
              </w:rPr>
              <w:t>Master Pool Care</w:t>
            </w:r>
          </w:p>
          <w:p w14:paraId="697DC841" w14:textId="5EFBD7EA" w:rsidR="00FE7767" w:rsidRDefault="009E0E96" w:rsidP="00FE7767">
            <w:pPr>
              <w:contextualSpacing w:val="0"/>
              <w:rPr>
                <w:color w:val="000000" w:themeColor="text1"/>
              </w:rPr>
            </w:pPr>
            <w:r>
              <w:rPr>
                <w:color w:val="000000" w:themeColor="text1"/>
              </w:rPr>
              <w:t xml:space="preserve">I </w:t>
            </w:r>
            <w:r w:rsidR="002A0275">
              <w:rPr>
                <w:color w:val="000000" w:themeColor="text1"/>
              </w:rPr>
              <w:t>worked</w:t>
            </w:r>
            <w:r>
              <w:rPr>
                <w:color w:val="000000" w:themeColor="text1"/>
              </w:rPr>
              <w:t xml:space="preserve"> as a casual at Master Pool Care, Clayfield. My responsibilities include, water testing, using their software systems to log and track water testing results and serve customers.</w:t>
            </w:r>
          </w:p>
          <w:p w14:paraId="24AAB1FE" w14:textId="77777777" w:rsidR="000D2DAD" w:rsidRDefault="000D2DAD" w:rsidP="003D4BFE">
            <w:pPr>
              <w:contextualSpacing w:val="0"/>
              <w:rPr>
                <w:color w:val="000000" w:themeColor="text1"/>
              </w:rPr>
            </w:pPr>
          </w:p>
          <w:p w14:paraId="5A8F3FDF" w14:textId="4D62AA97" w:rsidR="000D2DAD" w:rsidRPr="0040302E" w:rsidRDefault="000D2DAD" w:rsidP="000D2DAD">
            <w:pPr>
              <w:pStyle w:val="Heading3"/>
              <w:contextualSpacing w:val="0"/>
              <w:rPr>
                <w:color w:val="000000" w:themeColor="text1"/>
              </w:rPr>
            </w:pPr>
            <w:r>
              <w:rPr>
                <w:color w:val="000000" w:themeColor="text1"/>
              </w:rPr>
              <w:t>September 2023</w:t>
            </w:r>
            <w:r w:rsidRPr="0040302E">
              <w:rPr>
                <w:color w:val="000000" w:themeColor="text1"/>
              </w:rPr>
              <w:t xml:space="preserve"> – </w:t>
            </w:r>
            <w:r w:rsidR="00FE7767">
              <w:rPr>
                <w:color w:val="000000" w:themeColor="text1"/>
              </w:rPr>
              <w:t>October 2023</w:t>
            </w:r>
          </w:p>
          <w:p w14:paraId="44922C32" w14:textId="40DD9863" w:rsidR="000D2DAD" w:rsidRDefault="000D2DAD" w:rsidP="000D2DAD">
            <w:pPr>
              <w:contextualSpacing w:val="0"/>
              <w:rPr>
                <w:b/>
                <w:color w:val="1D824C" w:themeColor="accent1"/>
                <w:sz w:val="26"/>
                <w:szCs w:val="26"/>
              </w:rPr>
            </w:pPr>
            <w:r>
              <w:rPr>
                <w:b/>
                <w:color w:val="1D824C" w:themeColor="accent1"/>
                <w:sz w:val="26"/>
                <w:szCs w:val="26"/>
              </w:rPr>
              <w:t xml:space="preserve">Research Assistant </w:t>
            </w:r>
          </w:p>
          <w:p w14:paraId="0F44B98E" w14:textId="7CFAADCA" w:rsidR="000D2DAD" w:rsidRDefault="000D2DAD" w:rsidP="003D4BFE">
            <w:pPr>
              <w:contextualSpacing w:val="0"/>
              <w:rPr>
                <w:color w:val="000000" w:themeColor="text1"/>
              </w:rPr>
            </w:pPr>
            <w:r>
              <w:rPr>
                <w:color w:val="000000" w:themeColor="text1"/>
              </w:rPr>
              <w:t xml:space="preserve">I have worked as a Research Assistant </w:t>
            </w:r>
            <w:r w:rsidR="00DF0F79">
              <w:rPr>
                <w:color w:val="000000" w:themeColor="text1"/>
              </w:rPr>
              <w:t xml:space="preserve">at QUT </w:t>
            </w:r>
            <w:r>
              <w:rPr>
                <w:color w:val="000000" w:themeColor="text1"/>
              </w:rPr>
              <w:t xml:space="preserve">for a PHD student, Grace Robinson. Where I found and processed agricultural data to help facilitate her research. </w:t>
            </w:r>
          </w:p>
          <w:p w14:paraId="5FA669A7" w14:textId="77777777" w:rsidR="003D4BFE" w:rsidRDefault="003D4BFE" w:rsidP="00197A29">
            <w:pPr>
              <w:rPr>
                <w:color w:val="auto"/>
              </w:rPr>
            </w:pPr>
          </w:p>
          <w:p w14:paraId="720D9CB7" w14:textId="77777777" w:rsidR="002A0275" w:rsidRDefault="002A0275" w:rsidP="00197A29">
            <w:pPr>
              <w:rPr>
                <w:color w:val="auto"/>
              </w:rPr>
            </w:pPr>
          </w:p>
          <w:p w14:paraId="77907D31" w14:textId="2F38D8DA" w:rsidR="003D4BFE" w:rsidRPr="0040302E" w:rsidRDefault="003D4BFE" w:rsidP="003D4BFE">
            <w:pPr>
              <w:pStyle w:val="Heading3"/>
              <w:contextualSpacing w:val="0"/>
              <w:rPr>
                <w:color w:val="000000" w:themeColor="text1"/>
              </w:rPr>
            </w:pPr>
            <w:r>
              <w:rPr>
                <w:color w:val="000000" w:themeColor="text1"/>
              </w:rPr>
              <w:t xml:space="preserve">December 2022 </w:t>
            </w:r>
            <w:r w:rsidRPr="0040302E">
              <w:rPr>
                <w:color w:val="000000" w:themeColor="text1"/>
              </w:rPr>
              <w:t xml:space="preserve">– </w:t>
            </w:r>
            <w:r>
              <w:rPr>
                <w:color w:val="000000" w:themeColor="text1"/>
              </w:rPr>
              <w:t>February 2023</w:t>
            </w:r>
          </w:p>
          <w:p w14:paraId="7D1FB71C" w14:textId="6C3B3A92" w:rsidR="003D4BFE" w:rsidRDefault="003D4BFE" w:rsidP="003D4BFE">
            <w:pPr>
              <w:contextualSpacing w:val="0"/>
              <w:rPr>
                <w:b/>
                <w:color w:val="1D824C" w:themeColor="accent1"/>
                <w:sz w:val="26"/>
                <w:szCs w:val="26"/>
              </w:rPr>
            </w:pPr>
            <w:r>
              <w:rPr>
                <w:b/>
                <w:color w:val="1D824C" w:themeColor="accent1"/>
                <w:sz w:val="26"/>
                <w:szCs w:val="26"/>
              </w:rPr>
              <w:t>ABS vacation internship</w:t>
            </w:r>
          </w:p>
          <w:p w14:paraId="3E960F11" w14:textId="31679134" w:rsidR="00600D67" w:rsidRDefault="003D4BFE" w:rsidP="003D4BFE">
            <w:pPr>
              <w:contextualSpacing w:val="0"/>
              <w:rPr>
                <w:color w:val="000000" w:themeColor="text1"/>
              </w:rPr>
            </w:pPr>
            <w:r w:rsidRPr="00840270">
              <w:rPr>
                <w:color w:val="000000" w:themeColor="text1"/>
              </w:rPr>
              <w:t xml:space="preserve">I </w:t>
            </w:r>
            <w:r>
              <w:rPr>
                <w:color w:val="000000" w:themeColor="text1"/>
              </w:rPr>
              <w:t xml:space="preserve">worked at the ABS under supervision of Hamid </w:t>
            </w:r>
            <w:proofErr w:type="spellStart"/>
            <w:r w:rsidR="00474BAF">
              <w:rPr>
                <w:color w:val="000000" w:themeColor="text1"/>
              </w:rPr>
              <w:t>Khatee</w:t>
            </w:r>
            <w:proofErr w:type="spellEnd"/>
            <w:r w:rsidR="00474BAF">
              <w:rPr>
                <w:color w:val="000000" w:themeColor="text1"/>
              </w:rPr>
              <w:t xml:space="preserve"> and Sobia Saleem investing </w:t>
            </w:r>
            <w:r w:rsidR="007E2AA1">
              <w:rPr>
                <w:color w:val="000000" w:themeColor="text1"/>
              </w:rPr>
              <w:t>natural l</w:t>
            </w:r>
            <w:r w:rsidR="00474BAF">
              <w:rPr>
                <w:color w:val="000000" w:themeColor="text1"/>
              </w:rPr>
              <w:t xml:space="preserve">anguage </w:t>
            </w:r>
            <w:r w:rsidR="007E2AA1">
              <w:rPr>
                <w:color w:val="000000" w:themeColor="text1"/>
              </w:rPr>
              <w:t>p</w:t>
            </w:r>
            <w:r w:rsidR="00474BAF">
              <w:rPr>
                <w:color w:val="000000" w:themeColor="text1"/>
              </w:rPr>
              <w:t>rocessing, its various pipelines and how they can be applied to analyse text. This included coding and running different NLP models using python on different types of text and comparing analysis results and performance of various models.</w:t>
            </w:r>
          </w:p>
          <w:p w14:paraId="65ACFCF8" w14:textId="77777777" w:rsidR="006E06C5" w:rsidRDefault="006E06C5" w:rsidP="003D4BFE">
            <w:pPr>
              <w:contextualSpacing w:val="0"/>
              <w:rPr>
                <w:color w:val="000000" w:themeColor="text1"/>
              </w:rPr>
            </w:pPr>
          </w:p>
          <w:p w14:paraId="4B96778C" w14:textId="77777777" w:rsidR="006E06C5" w:rsidRPr="0040302E" w:rsidRDefault="006E06C5" w:rsidP="006E06C5">
            <w:pPr>
              <w:pStyle w:val="Heading3"/>
              <w:contextualSpacing w:val="0"/>
              <w:rPr>
                <w:color w:val="000000" w:themeColor="text1"/>
              </w:rPr>
            </w:pPr>
            <w:r>
              <w:rPr>
                <w:color w:val="000000" w:themeColor="text1"/>
              </w:rPr>
              <w:t xml:space="preserve">December 2022 </w:t>
            </w:r>
            <w:r w:rsidRPr="0040302E">
              <w:rPr>
                <w:color w:val="000000" w:themeColor="text1"/>
              </w:rPr>
              <w:t xml:space="preserve">– </w:t>
            </w:r>
            <w:r>
              <w:rPr>
                <w:color w:val="000000" w:themeColor="text1"/>
              </w:rPr>
              <w:t>February 2023</w:t>
            </w:r>
          </w:p>
          <w:p w14:paraId="66751FCE" w14:textId="176C6A31" w:rsidR="006E06C5" w:rsidRDefault="006E06C5" w:rsidP="006E06C5">
            <w:pPr>
              <w:contextualSpacing w:val="0"/>
              <w:rPr>
                <w:b/>
                <w:color w:val="1D824C" w:themeColor="accent1"/>
                <w:sz w:val="26"/>
                <w:szCs w:val="26"/>
              </w:rPr>
            </w:pPr>
            <w:r>
              <w:rPr>
                <w:b/>
                <w:color w:val="1D824C" w:themeColor="accent1"/>
                <w:sz w:val="26"/>
                <w:szCs w:val="26"/>
              </w:rPr>
              <w:t>QUT Vacation Research project</w:t>
            </w:r>
          </w:p>
          <w:p w14:paraId="0D031DAF" w14:textId="6FEABC68" w:rsidR="006E06C5" w:rsidRDefault="006E06C5" w:rsidP="003D4BFE">
            <w:pPr>
              <w:contextualSpacing w:val="0"/>
              <w:rPr>
                <w:color w:val="000000" w:themeColor="text1"/>
              </w:rPr>
            </w:pPr>
            <w:r>
              <w:rPr>
                <w:color w:val="000000" w:themeColor="text1"/>
              </w:rPr>
              <w:t>In the 2022-2023 vacation period I worked on a research project under supervision of Dr Adrianne Jenner on using mathematical models to understand multiple sclerosis. This included solving and analysing ODEs describing the kinematics of immune cells, investigating the parameters, and using python to model the solutions.</w:t>
            </w:r>
          </w:p>
          <w:p w14:paraId="1C3E93D2" w14:textId="77777777" w:rsidR="00997383" w:rsidRPr="00997383" w:rsidRDefault="00997383" w:rsidP="00197A29">
            <w:pPr>
              <w:rPr>
                <w:color w:val="auto"/>
              </w:rPr>
            </w:pPr>
          </w:p>
          <w:p w14:paraId="4791E12D" w14:textId="7FB61094" w:rsidR="002B102A" w:rsidRPr="0040302E" w:rsidRDefault="00C96EED" w:rsidP="002B102A">
            <w:pPr>
              <w:pStyle w:val="Heading3"/>
              <w:contextualSpacing w:val="0"/>
              <w:rPr>
                <w:color w:val="000000" w:themeColor="text1"/>
              </w:rPr>
            </w:pPr>
            <w:r>
              <w:rPr>
                <w:color w:val="000000" w:themeColor="text1"/>
              </w:rPr>
              <w:t>October</w:t>
            </w:r>
            <w:r w:rsidR="005B63A7" w:rsidRPr="0040302E">
              <w:rPr>
                <w:color w:val="000000" w:themeColor="text1"/>
              </w:rPr>
              <w:t xml:space="preserve"> 20</w:t>
            </w:r>
            <w:r w:rsidR="00B16FE3" w:rsidRPr="0040302E">
              <w:rPr>
                <w:color w:val="000000" w:themeColor="text1"/>
              </w:rPr>
              <w:t>20</w:t>
            </w:r>
            <w:r w:rsidR="005B63A7" w:rsidRPr="0040302E">
              <w:rPr>
                <w:color w:val="000000" w:themeColor="text1"/>
              </w:rPr>
              <w:t xml:space="preserve"> </w:t>
            </w:r>
            <w:r w:rsidR="00B16FE3" w:rsidRPr="0040302E">
              <w:rPr>
                <w:color w:val="000000" w:themeColor="text1"/>
              </w:rPr>
              <w:t>–</w:t>
            </w:r>
            <w:r w:rsidR="005B63A7" w:rsidRPr="0040302E">
              <w:rPr>
                <w:color w:val="000000" w:themeColor="text1"/>
              </w:rPr>
              <w:t xml:space="preserve"> </w:t>
            </w:r>
            <w:r w:rsidR="00B16FE3" w:rsidRPr="0040302E">
              <w:rPr>
                <w:color w:val="000000" w:themeColor="text1"/>
              </w:rPr>
              <w:t>March 202</w:t>
            </w:r>
            <w:r w:rsidR="00794A33" w:rsidRPr="0040302E">
              <w:rPr>
                <w:color w:val="000000" w:themeColor="text1"/>
              </w:rPr>
              <w:t>1</w:t>
            </w:r>
          </w:p>
          <w:p w14:paraId="42784B85" w14:textId="77777777" w:rsidR="002B102A" w:rsidRDefault="002B102A" w:rsidP="002B102A">
            <w:pPr>
              <w:contextualSpacing w:val="0"/>
              <w:rPr>
                <w:b/>
                <w:color w:val="1D824C" w:themeColor="accent1"/>
                <w:sz w:val="26"/>
                <w:szCs w:val="26"/>
              </w:rPr>
            </w:pPr>
            <w:r>
              <w:rPr>
                <w:b/>
                <w:color w:val="1D824C" w:themeColor="accent1"/>
                <w:sz w:val="26"/>
                <w:szCs w:val="26"/>
              </w:rPr>
              <w:t>Casual Employee</w:t>
            </w:r>
            <w:r w:rsidRPr="001F44F7">
              <w:rPr>
                <w:b/>
                <w:color w:val="1D824C" w:themeColor="accent1"/>
                <w:sz w:val="26"/>
                <w:szCs w:val="26"/>
              </w:rPr>
              <w:t xml:space="preserve"> – </w:t>
            </w:r>
            <w:r>
              <w:rPr>
                <w:b/>
                <w:color w:val="1D824C" w:themeColor="accent1"/>
                <w:sz w:val="26"/>
                <w:szCs w:val="26"/>
              </w:rPr>
              <w:t>Rebel Sports Mackay</w:t>
            </w:r>
          </w:p>
          <w:p w14:paraId="0F1C05B2" w14:textId="32DAC7E2" w:rsidR="00E86CF9" w:rsidRPr="00974F55" w:rsidRDefault="009D6C11" w:rsidP="002B102A">
            <w:pPr>
              <w:contextualSpacing w:val="0"/>
              <w:rPr>
                <w:color w:val="000000" w:themeColor="text1"/>
              </w:rPr>
            </w:pPr>
            <w:r w:rsidRPr="0040302E">
              <w:rPr>
                <w:color w:val="000000" w:themeColor="text1"/>
              </w:rPr>
              <w:t>Employed as a cashier</w:t>
            </w:r>
            <w:r w:rsidR="00F31C0A">
              <w:rPr>
                <w:color w:val="000000" w:themeColor="text1"/>
              </w:rPr>
              <w:t xml:space="preserve"> and retail assistant</w:t>
            </w:r>
            <w:r w:rsidR="00E56882">
              <w:rPr>
                <w:color w:val="000000" w:themeColor="text1"/>
              </w:rPr>
              <w:t>.</w:t>
            </w:r>
          </w:p>
          <w:p w14:paraId="1A95A9A1" w14:textId="77777777" w:rsidR="00E86CF9" w:rsidRPr="0040302E" w:rsidRDefault="00E86CF9" w:rsidP="002B102A">
            <w:pPr>
              <w:contextualSpacing w:val="0"/>
              <w:rPr>
                <w:color w:val="000000" w:themeColor="text1"/>
              </w:rPr>
            </w:pPr>
          </w:p>
          <w:p w14:paraId="5BD5E45F" w14:textId="77777777" w:rsidR="003D4BFE" w:rsidRPr="0040302E" w:rsidRDefault="003D4BFE" w:rsidP="003D4BFE">
            <w:pPr>
              <w:pStyle w:val="Heading3"/>
              <w:contextualSpacing w:val="0"/>
              <w:rPr>
                <w:color w:val="000000" w:themeColor="text1"/>
              </w:rPr>
            </w:pPr>
            <w:r w:rsidRPr="0040302E">
              <w:rPr>
                <w:color w:val="000000" w:themeColor="text1"/>
              </w:rPr>
              <w:t>April 2019 – June 2020</w:t>
            </w:r>
          </w:p>
          <w:p w14:paraId="37A6FAB0" w14:textId="77777777" w:rsidR="003D4BFE" w:rsidRDefault="003D4BFE" w:rsidP="003D4BFE">
            <w:pPr>
              <w:contextualSpacing w:val="0"/>
            </w:pPr>
            <w:r>
              <w:rPr>
                <w:b/>
                <w:color w:val="1D824C" w:themeColor="accent1"/>
                <w:sz w:val="26"/>
                <w:szCs w:val="26"/>
              </w:rPr>
              <w:t>Casual Employee</w:t>
            </w:r>
            <w:r w:rsidRPr="001F44F7">
              <w:rPr>
                <w:b/>
                <w:color w:val="1D824C" w:themeColor="accent1"/>
                <w:sz w:val="26"/>
                <w:szCs w:val="26"/>
              </w:rPr>
              <w:t xml:space="preserve"> – </w:t>
            </w:r>
            <w:r>
              <w:rPr>
                <w:b/>
                <w:color w:val="1D824C" w:themeColor="accent1"/>
                <w:sz w:val="26"/>
                <w:szCs w:val="26"/>
              </w:rPr>
              <w:t>Active Blends Superfood Bar</w:t>
            </w:r>
            <w:r>
              <w:t xml:space="preserve"> </w:t>
            </w:r>
          </w:p>
          <w:p w14:paraId="4A8883AA" w14:textId="1C3B6435" w:rsidR="003D4BFE" w:rsidRPr="000D2DAD" w:rsidRDefault="003D4BFE" w:rsidP="003D4BFE">
            <w:pPr>
              <w:rPr>
                <w:color w:val="auto"/>
              </w:rPr>
            </w:pPr>
            <w:r w:rsidRPr="009B5954">
              <w:rPr>
                <w:color w:val="auto"/>
              </w:rPr>
              <w:t xml:space="preserve">Employed to serve customers and </w:t>
            </w:r>
            <w:r>
              <w:rPr>
                <w:color w:val="auto"/>
              </w:rPr>
              <w:t>make</w:t>
            </w:r>
            <w:r w:rsidRPr="009B5954">
              <w:rPr>
                <w:color w:val="auto"/>
              </w:rPr>
              <w:t xml:space="preserve"> the heath food products, such as acai bowls</w:t>
            </w:r>
            <w:r>
              <w:rPr>
                <w:color w:val="auto"/>
              </w:rPr>
              <w:t xml:space="preserve"> and smoothies</w:t>
            </w:r>
            <w:r w:rsidRPr="009B5954">
              <w:rPr>
                <w:color w:val="auto"/>
              </w:rPr>
              <w:t xml:space="preserve">. I have had barista training and was trusted to open and close alone and </w:t>
            </w:r>
            <w:r w:rsidR="000D2DAD">
              <w:rPr>
                <w:color w:val="auto"/>
              </w:rPr>
              <w:t>was trusted with handling the float and takings during close.</w:t>
            </w:r>
          </w:p>
        </w:tc>
      </w:tr>
      <w:tr w:rsidR="00F61DF9" w:rsidRPr="00CF1A49" w14:paraId="606A5BA9" w14:textId="77777777" w:rsidTr="00527B20">
        <w:trPr>
          <w:trHeight w:val="13109"/>
        </w:trPr>
        <w:tc>
          <w:tcPr>
            <w:tcW w:w="7343" w:type="dxa"/>
            <w:tcMar>
              <w:top w:w="216" w:type="dxa"/>
            </w:tcMar>
          </w:tcPr>
          <w:p w14:paraId="7154C1D2" w14:textId="0AE791A4" w:rsidR="000D2DAD" w:rsidRDefault="006E06C5" w:rsidP="006E06C5">
            <w:pPr>
              <w:pStyle w:val="Heading1"/>
            </w:pPr>
            <w:r>
              <w:lastRenderedPageBreak/>
              <w:t>References</w:t>
            </w:r>
          </w:p>
          <w:p w14:paraId="2662D140" w14:textId="2331248F" w:rsidR="00AA1C8D" w:rsidRDefault="00AA1C8D" w:rsidP="00AA1C8D">
            <w:pPr>
              <w:rPr>
                <w:color w:val="auto"/>
              </w:rPr>
            </w:pPr>
            <w:r>
              <w:rPr>
                <w:color w:val="auto"/>
              </w:rPr>
              <w:t>Jennifer Packer</w:t>
            </w:r>
            <w:r w:rsidRPr="00B36CF5">
              <w:rPr>
                <w:color w:val="auto"/>
              </w:rPr>
              <w:t xml:space="preserve"> (</w:t>
            </w:r>
            <w:r>
              <w:rPr>
                <w:color w:val="auto"/>
              </w:rPr>
              <w:t>Current employer</w:t>
            </w:r>
            <w:r w:rsidRPr="00B36CF5">
              <w:rPr>
                <w:color w:val="auto"/>
              </w:rPr>
              <w:t>)</w:t>
            </w:r>
            <w:r>
              <w:rPr>
                <w:color w:val="auto"/>
              </w:rPr>
              <w:t xml:space="preserve"> </w:t>
            </w:r>
          </w:p>
          <w:p w14:paraId="047C4D42" w14:textId="52BD787E" w:rsidR="00484EAD" w:rsidRDefault="00AA1C8D" w:rsidP="00AA1C8D">
            <w:pPr>
              <w:rPr>
                <w:color w:val="auto"/>
              </w:rPr>
            </w:pPr>
            <w:r>
              <w:rPr>
                <w:color w:val="auto"/>
              </w:rPr>
              <w:t xml:space="preserve">Email: </w:t>
            </w:r>
            <w:hyperlink r:id="rId11" w:history="1">
              <w:r w:rsidR="005D46A9" w:rsidRPr="00794943">
                <w:rPr>
                  <w:rStyle w:val="Hyperlink"/>
                </w:rPr>
                <w:t>jennifer.packer@qut.edu.au</w:t>
              </w:r>
            </w:hyperlink>
            <w:r w:rsidR="005D46A9">
              <w:rPr>
                <w:color w:val="auto"/>
              </w:rPr>
              <w:t xml:space="preserve"> </w:t>
            </w:r>
          </w:p>
          <w:p w14:paraId="16C768B8" w14:textId="77777777" w:rsidR="00484EAD" w:rsidRDefault="00484EAD" w:rsidP="006E06C5">
            <w:pPr>
              <w:rPr>
                <w:color w:val="auto"/>
              </w:rPr>
            </w:pPr>
          </w:p>
          <w:p w14:paraId="7BDE50D0" w14:textId="4DE42B6B" w:rsidR="00777900" w:rsidRDefault="00A67C74" w:rsidP="006E06C5">
            <w:pPr>
              <w:rPr>
                <w:color w:val="auto"/>
              </w:rPr>
            </w:pPr>
            <w:r>
              <w:rPr>
                <w:color w:val="auto"/>
              </w:rPr>
              <w:t xml:space="preserve">Dr </w:t>
            </w:r>
            <w:r w:rsidR="006E06C5" w:rsidRPr="00B36CF5">
              <w:rPr>
                <w:color w:val="auto"/>
              </w:rPr>
              <w:t>Adrianne Jenner (</w:t>
            </w:r>
            <w:r w:rsidR="0017241C">
              <w:rPr>
                <w:color w:val="auto"/>
              </w:rPr>
              <w:t xml:space="preserve">Vacation </w:t>
            </w:r>
            <w:r w:rsidR="006E06C5" w:rsidRPr="00B36CF5">
              <w:rPr>
                <w:color w:val="auto"/>
              </w:rPr>
              <w:t>Research supervisor)</w:t>
            </w:r>
          </w:p>
          <w:p w14:paraId="203FB4BC" w14:textId="0A07054D" w:rsidR="006E06C5" w:rsidRDefault="006E06C5" w:rsidP="006E06C5">
            <w:pPr>
              <w:rPr>
                <w:color w:val="auto"/>
              </w:rPr>
            </w:pPr>
            <w:r>
              <w:rPr>
                <w:color w:val="auto"/>
              </w:rPr>
              <w:t xml:space="preserve">Email: </w:t>
            </w:r>
            <w:hyperlink r:id="rId12" w:history="1">
              <w:r w:rsidR="00527B20" w:rsidRPr="00794943">
                <w:rPr>
                  <w:rStyle w:val="Hyperlink"/>
                </w:rPr>
                <w:t>adrianne.jenner@qut.edu.au</w:t>
              </w:r>
            </w:hyperlink>
            <w:r w:rsidR="00527B20">
              <w:rPr>
                <w:color w:val="auto"/>
              </w:rPr>
              <w:t xml:space="preserve"> </w:t>
            </w:r>
          </w:p>
          <w:p w14:paraId="4705451F" w14:textId="77777777" w:rsidR="006E06C5" w:rsidRDefault="006E06C5" w:rsidP="006E06C5">
            <w:pPr>
              <w:rPr>
                <w:color w:val="auto"/>
              </w:rPr>
            </w:pPr>
          </w:p>
          <w:p w14:paraId="584497AC" w14:textId="77777777" w:rsidR="00777900" w:rsidRDefault="000D2DAD" w:rsidP="006E06C5">
            <w:pPr>
              <w:rPr>
                <w:color w:val="auto"/>
              </w:rPr>
            </w:pPr>
            <w:r>
              <w:rPr>
                <w:color w:val="auto"/>
              </w:rPr>
              <w:t>Grace Robinson (RA supervisor)</w:t>
            </w:r>
          </w:p>
          <w:p w14:paraId="4A78C377" w14:textId="3ECC46A5" w:rsidR="00777900" w:rsidRDefault="000D2DAD" w:rsidP="006E06C5">
            <w:pPr>
              <w:rPr>
                <w:color w:val="auto"/>
              </w:rPr>
            </w:pPr>
            <w:r>
              <w:rPr>
                <w:color w:val="auto"/>
              </w:rPr>
              <w:t xml:space="preserve">Email: </w:t>
            </w:r>
            <w:hyperlink r:id="rId13" w:history="1">
              <w:r w:rsidR="00A07D22" w:rsidRPr="006B0D2D">
                <w:rPr>
                  <w:rStyle w:val="Hyperlink"/>
                </w:rPr>
                <w:t>g22.robinson@qut.edu.au</w:t>
              </w:r>
            </w:hyperlink>
            <w:r w:rsidR="00A07D22">
              <w:rPr>
                <w:color w:val="auto"/>
              </w:rPr>
              <w:t xml:space="preserve"> </w:t>
            </w:r>
            <w:r>
              <w:rPr>
                <w:color w:val="auto"/>
              </w:rPr>
              <w:t xml:space="preserve"> </w:t>
            </w:r>
          </w:p>
          <w:p w14:paraId="1C8517DB" w14:textId="500AD421" w:rsidR="000D2DAD" w:rsidRDefault="000D2DAD" w:rsidP="006E06C5">
            <w:pPr>
              <w:rPr>
                <w:color w:val="auto"/>
              </w:rPr>
            </w:pPr>
            <w:r w:rsidRPr="000D2DAD">
              <w:rPr>
                <w:rFonts w:cstheme="minorHAnsi"/>
                <w:color w:val="auto"/>
              </w:rPr>
              <w:t xml:space="preserve">Phone: </w:t>
            </w:r>
            <w:r w:rsidRPr="000D2DAD">
              <w:rPr>
                <w:rFonts w:cstheme="minorHAnsi"/>
                <w:color w:val="000000"/>
                <w:shd w:val="clear" w:color="auto" w:fill="FFFFFF"/>
              </w:rPr>
              <w:t>0402204062</w:t>
            </w:r>
          </w:p>
          <w:p w14:paraId="20483E26" w14:textId="77777777" w:rsidR="000D2DAD" w:rsidRPr="00B36CF5" w:rsidRDefault="000D2DAD" w:rsidP="006E06C5">
            <w:pPr>
              <w:rPr>
                <w:color w:val="auto"/>
              </w:rPr>
            </w:pPr>
          </w:p>
          <w:p w14:paraId="3FFFB68B" w14:textId="77777777" w:rsidR="00777900" w:rsidRDefault="006E06C5" w:rsidP="006E06C5">
            <w:pPr>
              <w:rPr>
                <w:color w:val="auto"/>
              </w:rPr>
            </w:pPr>
            <w:r w:rsidRPr="00B36CF5">
              <w:rPr>
                <w:color w:val="auto"/>
              </w:rPr>
              <w:t xml:space="preserve">Hamid </w:t>
            </w:r>
            <w:proofErr w:type="spellStart"/>
            <w:r w:rsidRPr="00B36CF5">
              <w:rPr>
                <w:color w:val="auto"/>
              </w:rPr>
              <w:t>Khatee</w:t>
            </w:r>
            <w:proofErr w:type="spellEnd"/>
            <w:r w:rsidRPr="00B36CF5">
              <w:rPr>
                <w:color w:val="auto"/>
              </w:rPr>
              <w:t xml:space="preserve"> (ABS vacation internship supervisor)</w:t>
            </w:r>
          </w:p>
          <w:p w14:paraId="30399246" w14:textId="1D0E131B" w:rsidR="006E06C5" w:rsidRDefault="006E06C5" w:rsidP="006E06C5">
            <w:pPr>
              <w:rPr>
                <w:color w:val="auto"/>
              </w:rPr>
            </w:pPr>
            <w:r>
              <w:rPr>
                <w:color w:val="auto"/>
              </w:rPr>
              <w:t>Email: hamid.khataee@abs.gov.au</w:t>
            </w:r>
          </w:p>
          <w:p w14:paraId="2BAD635E" w14:textId="77777777" w:rsidR="006E06C5" w:rsidRDefault="006E06C5" w:rsidP="006E06C5">
            <w:pPr>
              <w:rPr>
                <w:color w:val="auto"/>
              </w:rPr>
            </w:pPr>
          </w:p>
          <w:p w14:paraId="7A4A53EC" w14:textId="7B7A6E30" w:rsidR="00777900" w:rsidRDefault="006E06C5" w:rsidP="006E06C5">
            <w:pPr>
              <w:rPr>
                <w:color w:val="auto"/>
              </w:rPr>
            </w:pPr>
            <w:r w:rsidRPr="00B36CF5">
              <w:rPr>
                <w:color w:val="auto"/>
              </w:rPr>
              <w:t>Sobia Saleem (ABS vacation internship supervisor)</w:t>
            </w:r>
          </w:p>
          <w:p w14:paraId="35C9E21E" w14:textId="4919B53A" w:rsidR="006E06C5" w:rsidRDefault="006E06C5" w:rsidP="006E06C5">
            <w:pPr>
              <w:rPr>
                <w:color w:val="auto"/>
              </w:rPr>
            </w:pPr>
            <w:r>
              <w:rPr>
                <w:color w:val="auto"/>
              </w:rPr>
              <w:t>Email: sobia.saleem@abs.gov.au</w:t>
            </w:r>
          </w:p>
          <w:p w14:paraId="1CF471FE" w14:textId="77777777" w:rsidR="006E06C5" w:rsidRDefault="006E06C5" w:rsidP="006E06C5">
            <w:pPr>
              <w:rPr>
                <w:color w:val="auto"/>
              </w:rPr>
            </w:pPr>
          </w:p>
          <w:p w14:paraId="607B4CA9" w14:textId="77777777" w:rsidR="00766809" w:rsidRDefault="00766809" w:rsidP="00766809">
            <w:pPr>
              <w:rPr>
                <w:color w:val="auto"/>
              </w:rPr>
            </w:pPr>
            <w:r>
              <w:rPr>
                <w:color w:val="auto"/>
              </w:rPr>
              <w:t>Katherine House</w:t>
            </w:r>
            <w:r w:rsidRPr="00B36CF5">
              <w:rPr>
                <w:color w:val="auto"/>
              </w:rPr>
              <w:t xml:space="preserve"> (</w:t>
            </w:r>
            <w:r>
              <w:rPr>
                <w:color w:val="auto"/>
              </w:rPr>
              <w:t>Master Pool Care Employer</w:t>
            </w:r>
            <w:r w:rsidRPr="00B36CF5">
              <w:rPr>
                <w:color w:val="auto"/>
              </w:rPr>
              <w:t>)</w:t>
            </w:r>
            <w:r>
              <w:rPr>
                <w:color w:val="auto"/>
              </w:rPr>
              <w:t xml:space="preserve"> </w:t>
            </w:r>
          </w:p>
          <w:p w14:paraId="7538DEBC" w14:textId="77777777" w:rsidR="00766809" w:rsidRDefault="00766809" w:rsidP="00766809">
            <w:pPr>
              <w:rPr>
                <w:color w:val="auto"/>
              </w:rPr>
            </w:pPr>
            <w:r>
              <w:rPr>
                <w:color w:val="auto"/>
              </w:rPr>
              <w:t>Phone: 0412 292 342</w:t>
            </w:r>
          </w:p>
          <w:p w14:paraId="3145DEA6" w14:textId="77777777" w:rsidR="00766809" w:rsidRDefault="00766809" w:rsidP="006E06C5">
            <w:pPr>
              <w:rPr>
                <w:color w:val="auto"/>
              </w:rPr>
            </w:pPr>
          </w:p>
          <w:p w14:paraId="0F1BE9E6" w14:textId="77777777" w:rsidR="00777900" w:rsidRDefault="006E06C5" w:rsidP="006E06C5">
            <w:pPr>
              <w:rPr>
                <w:color w:val="auto"/>
              </w:rPr>
            </w:pPr>
            <w:r w:rsidRPr="00BA622F">
              <w:rPr>
                <w:color w:val="auto"/>
              </w:rPr>
              <w:t xml:space="preserve">Brenden </w:t>
            </w:r>
            <w:proofErr w:type="spellStart"/>
            <w:r w:rsidRPr="00BA622F">
              <w:rPr>
                <w:color w:val="auto"/>
              </w:rPr>
              <w:t>Misfud</w:t>
            </w:r>
            <w:proofErr w:type="spellEnd"/>
            <w:r w:rsidRPr="00BA622F">
              <w:rPr>
                <w:color w:val="auto"/>
              </w:rPr>
              <w:t>, (Employer</w:t>
            </w:r>
            <w:r>
              <w:rPr>
                <w:color w:val="auto"/>
              </w:rPr>
              <w:t xml:space="preserve"> &amp;</w:t>
            </w:r>
            <w:r w:rsidRPr="00BA622F">
              <w:rPr>
                <w:color w:val="auto"/>
              </w:rPr>
              <w:t xml:space="preserve"> Manager of Active Blends Superfood Bar</w:t>
            </w:r>
            <w:r>
              <w:rPr>
                <w:color w:val="auto"/>
              </w:rPr>
              <w:t>)</w:t>
            </w:r>
          </w:p>
          <w:p w14:paraId="68C5CFA0" w14:textId="2B4B9EE8" w:rsidR="006E06C5" w:rsidRPr="00BA622F" w:rsidRDefault="006E06C5" w:rsidP="006E06C5">
            <w:pPr>
              <w:rPr>
                <w:color w:val="auto"/>
              </w:rPr>
            </w:pPr>
            <w:r w:rsidRPr="00BA622F">
              <w:rPr>
                <w:color w:val="auto"/>
              </w:rPr>
              <w:t>Phone: 0409 495 336</w:t>
            </w:r>
          </w:p>
          <w:p w14:paraId="07BB095E" w14:textId="77777777" w:rsidR="006E06C5" w:rsidRDefault="006E06C5" w:rsidP="006E06C5">
            <w:pPr>
              <w:rPr>
                <w:color w:val="auto"/>
              </w:rPr>
            </w:pPr>
          </w:p>
          <w:p w14:paraId="2755B1DC" w14:textId="77777777" w:rsidR="00777900" w:rsidRDefault="006E06C5" w:rsidP="006E06C5">
            <w:pPr>
              <w:rPr>
                <w:rFonts w:cstheme="minorHAnsi"/>
                <w:color w:val="auto"/>
              </w:rPr>
            </w:pPr>
            <w:r>
              <w:rPr>
                <w:color w:val="auto"/>
              </w:rPr>
              <w:t>Jenny Clarke</w:t>
            </w:r>
            <w:r w:rsidRPr="00BA622F">
              <w:rPr>
                <w:color w:val="auto"/>
              </w:rPr>
              <w:t>, (</w:t>
            </w:r>
            <w:r>
              <w:rPr>
                <w:color w:val="auto"/>
              </w:rPr>
              <w:t xml:space="preserve">Rebel </w:t>
            </w:r>
            <w:r w:rsidRPr="00BA622F">
              <w:rPr>
                <w:rFonts w:cstheme="minorHAnsi"/>
                <w:color w:val="auto"/>
              </w:rPr>
              <w:t>Manager)</w:t>
            </w:r>
          </w:p>
          <w:p w14:paraId="4B51080B" w14:textId="357114FA" w:rsidR="006E06C5" w:rsidRDefault="006E06C5" w:rsidP="006E06C5">
            <w:pPr>
              <w:rPr>
                <w:rFonts w:cstheme="minorHAnsi"/>
                <w:color w:val="222222"/>
                <w:shd w:val="clear" w:color="auto" w:fill="FFFFFF"/>
              </w:rPr>
            </w:pPr>
            <w:r>
              <w:rPr>
                <w:rFonts w:cstheme="minorHAnsi"/>
                <w:color w:val="auto"/>
              </w:rPr>
              <w:t>E</w:t>
            </w:r>
            <w:r w:rsidRPr="00BA622F">
              <w:rPr>
                <w:rFonts w:cstheme="minorHAnsi"/>
                <w:color w:val="auto"/>
              </w:rPr>
              <w:t xml:space="preserve">mail: </w:t>
            </w:r>
            <w:hyperlink r:id="rId14" w:history="1">
              <w:r w:rsidR="00C503E5" w:rsidRPr="007D20FC">
                <w:rPr>
                  <w:rStyle w:val="Hyperlink"/>
                  <w:rFonts w:cstheme="minorHAnsi"/>
                  <w:shd w:val="clear" w:color="auto" w:fill="FFFFFF"/>
                </w:rPr>
                <w:t>Jenny.Clarke@rebelsport.com.au</w:t>
              </w:r>
            </w:hyperlink>
          </w:p>
          <w:p w14:paraId="34B4DD98" w14:textId="77777777" w:rsidR="00C503E5" w:rsidRDefault="00C503E5" w:rsidP="006E06C5">
            <w:pPr>
              <w:rPr>
                <w:rFonts w:cstheme="minorHAnsi"/>
                <w:color w:val="222222"/>
                <w:shd w:val="clear" w:color="auto" w:fill="FFFFFF"/>
              </w:rPr>
            </w:pPr>
          </w:p>
          <w:p w14:paraId="0D72CEBA" w14:textId="77777777" w:rsidR="00C503E5" w:rsidRDefault="00C503E5" w:rsidP="006E06C5">
            <w:pPr>
              <w:rPr>
                <w:rFonts w:cstheme="minorHAnsi"/>
                <w:color w:val="222222"/>
                <w:shd w:val="clear" w:color="auto" w:fill="FFFFFF"/>
              </w:rPr>
            </w:pPr>
          </w:p>
          <w:p w14:paraId="03C62CCB" w14:textId="77777777" w:rsidR="00C503E5" w:rsidRDefault="00C503E5" w:rsidP="006E06C5">
            <w:pPr>
              <w:rPr>
                <w:rFonts w:cstheme="minorHAnsi"/>
                <w:color w:val="222222"/>
                <w:shd w:val="clear" w:color="auto" w:fill="FFFFFF"/>
              </w:rPr>
            </w:pPr>
          </w:p>
          <w:p w14:paraId="769F8BB5" w14:textId="77777777" w:rsidR="00C503E5" w:rsidRDefault="00C503E5" w:rsidP="006E06C5">
            <w:pPr>
              <w:rPr>
                <w:rFonts w:cstheme="minorHAnsi"/>
                <w:color w:val="222222"/>
                <w:shd w:val="clear" w:color="auto" w:fill="FFFFFF"/>
              </w:rPr>
            </w:pPr>
          </w:p>
          <w:p w14:paraId="0E5BF91A" w14:textId="77777777" w:rsidR="00C503E5" w:rsidRDefault="00C503E5" w:rsidP="006E06C5">
            <w:pPr>
              <w:rPr>
                <w:rFonts w:cstheme="minorHAnsi"/>
                <w:color w:val="222222"/>
                <w:shd w:val="clear" w:color="auto" w:fill="FFFFFF"/>
              </w:rPr>
            </w:pPr>
          </w:p>
          <w:p w14:paraId="5977180E" w14:textId="77777777" w:rsidR="00C503E5" w:rsidRDefault="00C503E5" w:rsidP="006E06C5">
            <w:pPr>
              <w:rPr>
                <w:rFonts w:cstheme="minorHAnsi"/>
                <w:color w:val="222222"/>
                <w:shd w:val="clear" w:color="auto" w:fill="FFFFFF"/>
              </w:rPr>
            </w:pPr>
          </w:p>
          <w:p w14:paraId="3AB2D88C" w14:textId="77777777" w:rsidR="00C503E5" w:rsidRDefault="00C503E5" w:rsidP="006E06C5">
            <w:pPr>
              <w:rPr>
                <w:rFonts w:cstheme="minorHAnsi"/>
                <w:color w:val="222222"/>
                <w:shd w:val="clear" w:color="auto" w:fill="FFFFFF"/>
              </w:rPr>
            </w:pPr>
          </w:p>
          <w:p w14:paraId="41B0D903" w14:textId="77777777" w:rsidR="00C503E5" w:rsidRDefault="00C503E5" w:rsidP="006E06C5">
            <w:pPr>
              <w:rPr>
                <w:rFonts w:cstheme="minorHAnsi"/>
                <w:color w:val="222222"/>
                <w:shd w:val="clear" w:color="auto" w:fill="FFFFFF"/>
              </w:rPr>
            </w:pPr>
          </w:p>
          <w:p w14:paraId="74706CB7" w14:textId="77777777" w:rsidR="00C503E5" w:rsidRDefault="00C503E5" w:rsidP="006E06C5">
            <w:pPr>
              <w:rPr>
                <w:rFonts w:cstheme="minorHAnsi"/>
                <w:color w:val="222222"/>
                <w:shd w:val="clear" w:color="auto" w:fill="FFFFFF"/>
              </w:rPr>
            </w:pPr>
          </w:p>
          <w:p w14:paraId="7701E8C9" w14:textId="77777777" w:rsidR="00C503E5" w:rsidRDefault="00C503E5" w:rsidP="006E06C5">
            <w:pPr>
              <w:rPr>
                <w:rFonts w:cstheme="minorHAnsi"/>
                <w:color w:val="222222"/>
                <w:shd w:val="clear" w:color="auto" w:fill="FFFFFF"/>
              </w:rPr>
            </w:pPr>
          </w:p>
          <w:p w14:paraId="5123A740" w14:textId="77777777" w:rsidR="00C503E5" w:rsidRDefault="00C503E5" w:rsidP="006E06C5">
            <w:pPr>
              <w:rPr>
                <w:rFonts w:cstheme="minorHAnsi"/>
                <w:color w:val="222222"/>
                <w:shd w:val="clear" w:color="auto" w:fill="FFFFFF"/>
              </w:rPr>
            </w:pPr>
          </w:p>
          <w:p w14:paraId="669717EA" w14:textId="77777777" w:rsidR="00C503E5" w:rsidRDefault="00C503E5" w:rsidP="006E06C5">
            <w:pPr>
              <w:rPr>
                <w:rFonts w:cstheme="minorHAnsi"/>
                <w:color w:val="222222"/>
                <w:shd w:val="clear" w:color="auto" w:fill="FFFFFF"/>
              </w:rPr>
            </w:pPr>
          </w:p>
          <w:p w14:paraId="5D09A3AE" w14:textId="77777777" w:rsidR="00C503E5" w:rsidRDefault="00C503E5" w:rsidP="006E06C5">
            <w:pPr>
              <w:rPr>
                <w:rFonts w:cstheme="minorHAnsi"/>
                <w:color w:val="222222"/>
                <w:shd w:val="clear" w:color="auto" w:fill="FFFFFF"/>
              </w:rPr>
            </w:pPr>
          </w:p>
          <w:p w14:paraId="079EE902" w14:textId="77777777" w:rsidR="00C503E5" w:rsidRDefault="00C503E5" w:rsidP="006E06C5">
            <w:pPr>
              <w:rPr>
                <w:rFonts w:cstheme="minorHAnsi"/>
                <w:color w:val="222222"/>
                <w:shd w:val="clear" w:color="auto" w:fill="FFFFFF"/>
              </w:rPr>
            </w:pPr>
          </w:p>
          <w:p w14:paraId="02C55FFD" w14:textId="77777777" w:rsidR="00C503E5" w:rsidRDefault="00C503E5" w:rsidP="006E06C5">
            <w:pPr>
              <w:rPr>
                <w:rFonts w:cstheme="minorHAnsi"/>
                <w:color w:val="222222"/>
                <w:shd w:val="clear" w:color="auto" w:fill="FFFFFF"/>
              </w:rPr>
            </w:pPr>
          </w:p>
          <w:p w14:paraId="433DDAC8" w14:textId="77777777" w:rsidR="00C503E5" w:rsidRDefault="00C503E5" w:rsidP="006E06C5">
            <w:pPr>
              <w:rPr>
                <w:rFonts w:cstheme="minorHAnsi"/>
                <w:color w:val="222222"/>
                <w:shd w:val="clear" w:color="auto" w:fill="FFFFFF"/>
              </w:rPr>
            </w:pPr>
          </w:p>
          <w:p w14:paraId="6D684FD2" w14:textId="77777777" w:rsidR="00C503E5" w:rsidRDefault="00C503E5" w:rsidP="006E06C5">
            <w:pPr>
              <w:rPr>
                <w:rFonts w:cstheme="minorHAnsi"/>
                <w:color w:val="222222"/>
                <w:shd w:val="clear" w:color="auto" w:fill="FFFFFF"/>
              </w:rPr>
            </w:pPr>
          </w:p>
          <w:p w14:paraId="69F224E7" w14:textId="77777777" w:rsidR="00C503E5" w:rsidRDefault="00C503E5" w:rsidP="006E06C5">
            <w:pPr>
              <w:rPr>
                <w:rFonts w:cstheme="minorHAnsi"/>
                <w:color w:val="222222"/>
                <w:shd w:val="clear" w:color="auto" w:fill="FFFFFF"/>
              </w:rPr>
            </w:pPr>
          </w:p>
          <w:p w14:paraId="35CBA449" w14:textId="5C28E13C" w:rsidR="00C503E5" w:rsidRDefault="00C503E5" w:rsidP="006E06C5"/>
        </w:tc>
      </w:tr>
    </w:tbl>
    <w:p w14:paraId="6B4B45BF" w14:textId="29E1E6CA" w:rsidR="00DA59AA" w:rsidRPr="00CF1A49" w:rsidRDefault="00F93902" w:rsidP="0097790C">
      <w:pPr>
        <w:pStyle w:val="Heading1"/>
      </w:pPr>
      <w:r>
        <w:lastRenderedPageBreak/>
        <w:t xml:space="preserve">Past </w:t>
      </w:r>
      <w:sdt>
        <w:sdtPr>
          <w:alias w:val="Education:"/>
          <w:tag w:val="Education:"/>
          <w:id w:val="-1908763273"/>
          <w:placeholder>
            <w:docPart w:val="99B8FAB625A44DA59F04D00438219B74"/>
          </w:placeholder>
          <w:temporary/>
          <w:showingPlcHdr/>
          <w15:appearance w15:val="hidden"/>
        </w:sdtPr>
        <w:sdtContent>
          <w:r w:rsidR="00DA59AA" w:rsidRPr="00390711">
            <w:rPr>
              <w:color w:val="000000" w:themeColor="text1"/>
            </w:rPr>
            <w:t>Education</w:t>
          </w:r>
        </w:sdtContent>
      </w:sdt>
    </w:p>
    <w:tbl>
      <w:tblPr>
        <w:tblStyle w:val="TableGrid"/>
        <w:tblW w:w="423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7905"/>
      </w:tblGrid>
      <w:tr w:rsidR="001D0BF1" w:rsidRPr="00CF1A49" w14:paraId="7BC35FC4" w14:textId="77777777" w:rsidTr="00E26F71">
        <w:trPr>
          <w:trHeight w:val="2286"/>
        </w:trPr>
        <w:tc>
          <w:tcPr>
            <w:tcW w:w="7904" w:type="dxa"/>
          </w:tcPr>
          <w:p w14:paraId="7111AC2B" w14:textId="77777777" w:rsidR="004F17EE" w:rsidRDefault="004F17EE" w:rsidP="004F17EE">
            <w:pPr>
              <w:pStyle w:val="Heading2"/>
              <w:contextualSpacing w:val="0"/>
              <w:rPr>
                <w:rStyle w:val="SubtleReference"/>
              </w:rPr>
            </w:pPr>
            <w:r>
              <w:t>Year Prep-4</w:t>
            </w:r>
            <w:r w:rsidRPr="00CF1A49">
              <w:t xml:space="preserve"> </w:t>
            </w:r>
            <w:r w:rsidRPr="0035391E">
              <w:rPr>
                <w:rStyle w:val="SubtleReference"/>
                <w:color w:val="auto"/>
              </w:rPr>
              <w:t>Chelona State School</w:t>
            </w:r>
          </w:p>
          <w:p w14:paraId="4E06F265" w14:textId="77777777" w:rsidR="004F17EE" w:rsidRPr="00CF1A49" w:rsidRDefault="004F17EE" w:rsidP="004F17EE">
            <w:pPr>
              <w:pStyle w:val="Heading3"/>
              <w:contextualSpacing w:val="0"/>
            </w:pPr>
          </w:p>
          <w:p w14:paraId="7B8DE16F" w14:textId="019B3E23" w:rsidR="004F17EE" w:rsidRPr="004F17EE" w:rsidRDefault="004F17EE" w:rsidP="004F17EE">
            <w:pPr>
              <w:pStyle w:val="Heading2"/>
              <w:contextualSpacing w:val="0"/>
              <w:rPr>
                <w:b w:val="0"/>
                <w:smallCaps/>
                <w:color w:val="595959" w:themeColor="text1" w:themeTint="A6"/>
              </w:rPr>
            </w:pPr>
            <w:r>
              <w:t>Year 4-6</w:t>
            </w:r>
            <w:r w:rsidRPr="00CF1A49">
              <w:t xml:space="preserve"> </w:t>
            </w:r>
            <w:r w:rsidRPr="0035391E">
              <w:rPr>
                <w:rStyle w:val="SubtleReference"/>
                <w:color w:val="auto"/>
              </w:rPr>
              <w:t>Victoria Park State School</w:t>
            </w:r>
          </w:p>
          <w:p w14:paraId="0D0E49E0" w14:textId="77777777" w:rsidR="00753B91" w:rsidRPr="0035391E" w:rsidRDefault="004F17EE" w:rsidP="004F17EE">
            <w:pPr>
              <w:rPr>
                <w:color w:val="auto"/>
              </w:rPr>
            </w:pPr>
            <w:r w:rsidRPr="0035391E">
              <w:rPr>
                <w:b/>
                <w:color w:val="auto"/>
              </w:rPr>
              <w:t xml:space="preserve">Year 5: </w:t>
            </w:r>
            <w:r w:rsidR="00753B91" w:rsidRPr="0035391E">
              <w:rPr>
                <w:color w:val="auto"/>
              </w:rPr>
              <w:t>Participated in: Concert Band, Recorder Band, Choir.</w:t>
            </w:r>
          </w:p>
          <w:p w14:paraId="7834D53D" w14:textId="77777777" w:rsidR="00753B91" w:rsidRPr="0035391E" w:rsidRDefault="004F17EE" w:rsidP="004F17EE">
            <w:pPr>
              <w:rPr>
                <w:color w:val="auto"/>
              </w:rPr>
            </w:pPr>
            <w:r w:rsidRPr="0035391E">
              <w:rPr>
                <w:b/>
                <w:color w:val="auto"/>
              </w:rPr>
              <w:t xml:space="preserve">Year 6: </w:t>
            </w:r>
            <w:r w:rsidR="00753B91" w:rsidRPr="0035391E">
              <w:rPr>
                <w:color w:val="auto"/>
              </w:rPr>
              <w:t>Participated in: Concert Band, Recorder Band, Choir and Folk Group.</w:t>
            </w:r>
          </w:p>
          <w:p w14:paraId="1DE56E36" w14:textId="77777777" w:rsidR="004F17EE" w:rsidRPr="0035391E" w:rsidRDefault="00753B91" w:rsidP="00753B91">
            <w:pPr>
              <w:rPr>
                <w:color w:val="auto"/>
              </w:rPr>
            </w:pPr>
            <w:r w:rsidRPr="0035391E">
              <w:rPr>
                <w:color w:val="auto"/>
              </w:rPr>
              <w:t>Achieved Humanities and Social Science’s Award.</w:t>
            </w:r>
          </w:p>
          <w:p w14:paraId="05C1DA93" w14:textId="77777777" w:rsidR="004F17EE" w:rsidRDefault="004F17EE" w:rsidP="001D0BF1">
            <w:pPr>
              <w:pStyle w:val="Heading3"/>
              <w:contextualSpacing w:val="0"/>
            </w:pPr>
          </w:p>
          <w:p w14:paraId="78EADB6B" w14:textId="1E2A676B" w:rsidR="001D0BF1" w:rsidRPr="007244B8" w:rsidRDefault="00AC3153" w:rsidP="001D0BF1">
            <w:pPr>
              <w:pStyle w:val="Heading3"/>
              <w:contextualSpacing w:val="0"/>
              <w:rPr>
                <w:color w:val="auto"/>
              </w:rPr>
            </w:pPr>
            <w:r w:rsidRPr="007244B8">
              <w:rPr>
                <w:color w:val="auto"/>
              </w:rPr>
              <w:t>2019</w:t>
            </w:r>
          </w:p>
          <w:p w14:paraId="64F0838B" w14:textId="1F97830A" w:rsidR="001D0BF1" w:rsidRPr="007244B8" w:rsidRDefault="00E13FCC" w:rsidP="001D0BF1">
            <w:pPr>
              <w:pStyle w:val="Heading2"/>
              <w:contextualSpacing w:val="0"/>
              <w:rPr>
                <w:color w:val="auto"/>
              </w:rPr>
            </w:pPr>
            <w:r>
              <w:t>Year 7</w:t>
            </w:r>
            <w:r w:rsidR="004878E4">
              <w:t>-12</w:t>
            </w:r>
            <w:r w:rsidR="001D0BF1" w:rsidRPr="00CF1A49">
              <w:t xml:space="preserve"> </w:t>
            </w:r>
            <w:r w:rsidR="00FF48A9" w:rsidRPr="007244B8">
              <w:rPr>
                <w:rStyle w:val="SubtleReference"/>
                <w:color w:val="auto"/>
              </w:rPr>
              <w:t>Mackay State High school</w:t>
            </w:r>
          </w:p>
          <w:p w14:paraId="79F34615" w14:textId="77777777" w:rsidR="00E13FCC" w:rsidRPr="007244B8" w:rsidRDefault="00E13FCC" w:rsidP="00E13FCC">
            <w:pPr>
              <w:contextualSpacing w:val="0"/>
              <w:rPr>
                <w:color w:val="auto"/>
              </w:rPr>
            </w:pPr>
            <w:r w:rsidRPr="007244B8">
              <w:rPr>
                <w:color w:val="auto"/>
              </w:rPr>
              <w:t>Academic Honours, Citizenship Award, placed in Academic Excellence Academy.</w:t>
            </w:r>
          </w:p>
          <w:p w14:paraId="41399CD3" w14:textId="77777777" w:rsidR="004878E4" w:rsidRDefault="00E13FCC" w:rsidP="00E13FCC">
            <w:pPr>
              <w:contextualSpacing w:val="0"/>
              <w:rPr>
                <w:color w:val="auto"/>
              </w:rPr>
            </w:pPr>
            <w:r w:rsidRPr="007244B8">
              <w:rPr>
                <w:color w:val="auto"/>
              </w:rPr>
              <w:t xml:space="preserve">Participated in: Concert band, </w:t>
            </w:r>
            <w:r w:rsidR="00811AF4" w:rsidRPr="007244B8">
              <w:rPr>
                <w:color w:val="auto"/>
              </w:rPr>
              <w:t>Choir</w:t>
            </w:r>
            <w:r w:rsidR="004878E4">
              <w:rPr>
                <w:color w:val="auto"/>
              </w:rPr>
              <w:t xml:space="preserve">, Stage band, Symphonic Band, String Ensemble, </w:t>
            </w:r>
          </w:p>
          <w:p w14:paraId="4E94E4C5" w14:textId="77777777" w:rsidR="004878E4" w:rsidRDefault="004878E4" w:rsidP="00E13FCC">
            <w:pPr>
              <w:contextualSpacing w:val="0"/>
              <w:rPr>
                <w:color w:val="auto"/>
              </w:rPr>
            </w:pPr>
            <w:r>
              <w:rPr>
                <w:color w:val="auto"/>
              </w:rPr>
              <w:t>Music Captain</w:t>
            </w:r>
          </w:p>
          <w:p w14:paraId="04D484A0" w14:textId="0D13E5E2" w:rsidR="00E13FCC" w:rsidRDefault="004878E4" w:rsidP="00E13FCC">
            <w:pPr>
              <w:contextualSpacing w:val="0"/>
              <w:rPr>
                <w:color w:val="auto"/>
              </w:rPr>
            </w:pPr>
            <w:r>
              <w:rPr>
                <w:color w:val="auto"/>
              </w:rPr>
              <w:t>President of the Interact Club</w:t>
            </w:r>
            <w:r w:rsidR="00C37CD5">
              <w:rPr>
                <w:color w:val="auto"/>
              </w:rPr>
              <w:t xml:space="preserve"> (part of Mackay Rotary club)</w:t>
            </w:r>
          </w:p>
          <w:p w14:paraId="757B7FF6" w14:textId="77777777" w:rsidR="004878E4" w:rsidRPr="007244B8" w:rsidRDefault="004878E4" w:rsidP="004878E4">
            <w:pPr>
              <w:rPr>
                <w:color w:val="auto"/>
              </w:rPr>
            </w:pPr>
            <w:r w:rsidRPr="007244B8">
              <w:rPr>
                <w:color w:val="auto"/>
              </w:rPr>
              <w:t>Faculty of Mathematics award</w:t>
            </w:r>
          </w:p>
          <w:p w14:paraId="1DE906B7" w14:textId="77777777" w:rsidR="004878E4" w:rsidRPr="007244B8" w:rsidRDefault="004878E4" w:rsidP="004878E4">
            <w:pPr>
              <w:rPr>
                <w:color w:val="auto"/>
              </w:rPr>
            </w:pPr>
            <w:r w:rsidRPr="007244B8">
              <w:rPr>
                <w:color w:val="auto"/>
              </w:rPr>
              <w:t>Academic Honours</w:t>
            </w:r>
          </w:p>
          <w:p w14:paraId="0FB3682F" w14:textId="77777777" w:rsidR="004878E4" w:rsidRPr="007244B8" w:rsidRDefault="004878E4" w:rsidP="004878E4">
            <w:pPr>
              <w:rPr>
                <w:color w:val="auto"/>
              </w:rPr>
            </w:pPr>
            <w:r w:rsidRPr="007244B8">
              <w:rPr>
                <w:color w:val="auto"/>
              </w:rPr>
              <w:t>Spirit Award</w:t>
            </w:r>
          </w:p>
          <w:p w14:paraId="5E945666" w14:textId="17BDB4FB" w:rsidR="00AC3153" w:rsidRPr="004878E4" w:rsidRDefault="004878E4" w:rsidP="00A87BEF">
            <w:pPr>
              <w:rPr>
                <w:color w:val="auto"/>
              </w:rPr>
            </w:pPr>
            <w:r w:rsidRPr="007244B8">
              <w:rPr>
                <w:color w:val="auto"/>
              </w:rPr>
              <w:t>Specialist Mathematics Subject award</w:t>
            </w:r>
          </w:p>
        </w:tc>
      </w:tr>
      <w:tr w:rsidR="00F61DF9" w:rsidRPr="00CF1A49" w14:paraId="0E7F7D65" w14:textId="77777777" w:rsidTr="00E26F71">
        <w:trPr>
          <w:trHeight w:val="13"/>
        </w:trPr>
        <w:tc>
          <w:tcPr>
            <w:tcW w:w="7904" w:type="dxa"/>
            <w:tcMar>
              <w:top w:w="216" w:type="dxa"/>
            </w:tcMar>
          </w:tcPr>
          <w:p w14:paraId="113DE4CE" w14:textId="77777777" w:rsidR="003C03F0" w:rsidRDefault="003C03F0" w:rsidP="00F61DF9"/>
        </w:tc>
      </w:tr>
    </w:tbl>
    <w:p w14:paraId="65211812" w14:textId="45585744" w:rsidR="004E7CCC" w:rsidRPr="00997383" w:rsidRDefault="004E7CCC" w:rsidP="00997383">
      <w:pPr>
        <w:rPr>
          <w:color w:val="auto"/>
        </w:rPr>
      </w:pPr>
    </w:p>
    <w:sectPr w:rsidR="004E7CCC" w:rsidRPr="00997383" w:rsidSect="00F6542B">
      <w:footerReference w:type="default" r:id="rId15"/>
      <w:headerReference w:type="first" r:id="rId16"/>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25226" w14:textId="77777777" w:rsidR="00320BA1" w:rsidRDefault="00320BA1" w:rsidP="0068194B">
      <w:r>
        <w:separator/>
      </w:r>
    </w:p>
    <w:p w14:paraId="55E63D84" w14:textId="77777777" w:rsidR="00320BA1" w:rsidRDefault="00320BA1"/>
    <w:p w14:paraId="7CD2D641" w14:textId="77777777" w:rsidR="00320BA1" w:rsidRDefault="00320BA1"/>
  </w:endnote>
  <w:endnote w:type="continuationSeparator" w:id="0">
    <w:p w14:paraId="2397EE9C" w14:textId="77777777" w:rsidR="00320BA1" w:rsidRDefault="00320BA1" w:rsidP="0068194B">
      <w:r>
        <w:continuationSeparator/>
      </w:r>
    </w:p>
    <w:p w14:paraId="16A99876" w14:textId="77777777" w:rsidR="00320BA1" w:rsidRDefault="00320BA1"/>
    <w:p w14:paraId="034AACC8" w14:textId="77777777" w:rsidR="00320BA1" w:rsidRDefault="00320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5FD1FF14" w14:textId="77777777" w:rsidR="002B2958" w:rsidRDefault="002B2958">
        <w:pPr>
          <w:pStyle w:val="Footer"/>
        </w:pPr>
        <w:r>
          <w:fldChar w:fldCharType="begin"/>
        </w:r>
        <w:r>
          <w:instrText xml:space="preserve"> PAGE   \* MERGEFORMAT </w:instrText>
        </w:r>
        <w:r>
          <w:fldChar w:fldCharType="separate"/>
        </w:r>
        <w:r w:rsidR="00A442AC">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47C52" w14:textId="77777777" w:rsidR="00320BA1" w:rsidRDefault="00320BA1" w:rsidP="0068194B">
      <w:r>
        <w:separator/>
      </w:r>
    </w:p>
    <w:p w14:paraId="35A2207E" w14:textId="77777777" w:rsidR="00320BA1" w:rsidRDefault="00320BA1"/>
    <w:p w14:paraId="27C55F49" w14:textId="77777777" w:rsidR="00320BA1" w:rsidRDefault="00320BA1"/>
  </w:footnote>
  <w:footnote w:type="continuationSeparator" w:id="0">
    <w:p w14:paraId="4B09A8C9" w14:textId="77777777" w:rsidR="00320BA1" w:rsidRDefault="00320BA1" w:rsidP="0068194B">
      <w:r>
        <w:continuationSeparator/>
      </w:r>
    </w:p>
    <w:p w14:paraId="4C9D079A" w14:textId="77777777" w:rsidR="00320BA1" w:rsidRDefault="00320BA1"/>
    <w:p w14:paraId="3F397DF4" w14:textId="77777777" w:rsidR="00320BA1" w:rsidRDefault="00320B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C7781" w14:textId="0EF6032E"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64E6A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10592"/>
    <w:multiLevelType w:val="hybridMultilevel"/>
    <w:tmpl w:val="B53093C8"/>
    <w:lvl w:ilvl="0" w:tplc="7E3C3F74">
      <w:numFmt w:val="bullet"/>
      <w:lvlText w:val="-"/>
      <w:lvlJc w:val="left"/>
      <w:pPr>
        <w:ind w:left="720" w:hanging="360"/>
      </w:pPr>
      <w:rPr>
        <w:rFonts w:ascii="Calibri" w:eastAsiaTheme="maj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2B156F"/>
    <w:multiLevelType w:val="hybridMultilevel"/>
    <w:tmpl w:val="560C97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AE957B2"/>
    <w:multiLevelType w:val="hybridMultilevel"/>
    <w:tmpl w:val="F478483C"/>
    <w:lvl w:ilvl="0" w:tplc="877643D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847F94"/>
    <w:multiLevelType w:val="hybridMultilevel"/>
    <w:tmpl w:val="A3C2B4EA"/>
    <w:lvl w:ilvl="0" w:tplc="3E2802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7174C"/>
    <w:multiLevelType w:val="hybridMultilevel"/>
    <w:tmpl w:val="6A70A4D4"/>
    <w:lvl w:ilvl="0" w:tplc="DA36E1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EC59EF"/>
    <w:multiLevelType w:val="hybridMultilevel"/>
    <w:tmpl w:val="DD4A058A"/>
    <w:lvl w:ilvl="0" w:tplc="8F927F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A97A96"/>
    <w:multiLevelType w:val="hybridMultilevel"/>
    <w:tmpl w:val="5E345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0405B4"/>
    <w:multiLevelType w:val="hybridMultilevel"/>
    <w:tmpl w:val="192875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5A617F5A"/>
    <w:multiLevelType w:val="hybridMultilevel"/>
    <w:tmpl w:val="745EA81E"/>
    <w:lvl w:ilvl="0" w:tplc="48A2E4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051B23"/>
    <w:multiLevelType w:val="hybridMultilevel"/>
    <w:tmpl w:val="599C16A6"/>
    <w:lvl w:ilvl="0" w:tplc="EFF2A2C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C602C0"/>
    <w:multiLevelType w:val="hybridMultilevel"/>
    <w:tmpl w:val="28EA0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A8F0562"/>
    <w:multiLevelType w:val="hybridMultilevel"/>
    <w:tmpl w:val="81B8F652"/>
    <w:lvl w:ilvl="0" w:tplc="9AE4986E">
      <w:numFmt w:val="bullet"/>
      <w:lvlText w:val="-"/>
      <w:lvlJc w:val="left"/>
      <w:pPr>
        <w:ind w:left="720" w:hanging="360"/>
      </w:pPr>
      <w:rPr>
        <w:rFonts w:ascii="Calibri" w:eastAsiaTheme="minorHAnsi" w:hAnsi="Calibri" w:cs="Calibri" w:hint="default"/>
        <w:b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7696397">
    <w:abstractNumId w:val="9"/>
  </w:num>
  <w:num w:numId="2" w16cid:durableId="1321956969">
    <w:abstractNumId w:val="8"/>
  </w:num>
  <w:num w:numId="3" w16cid:durableId="1837182631">
    <w:abstractNumId w:val="7"/>
  </w:num>
  <w:num w:numId="4" w16cid:durableId="2117434550">
    <w:abstractNumId w:val="6"/>
  </w:num>
  <w:num w:numId="5" w16cid:durableId="1248921846">
    <w:abstractNumId w:val="12"/>
  </w:num>
  <w:num w:numId="6" w16cid:durableId="1294169469">
    <w:abstractNumId w:val="3"/>
  </w:num>
  <w:num w:numId="7" w16cid:durableId="1376076179">
    <w:abstractNumId w:val="14"/>
  </w:num>
  <w:num w:numId="8" w16cid:durableId="930771329">
    <w:abstractNumId w:val="2"/>
  </w:num>
  <w:num w:numId="9" w16cid:durableId="1963803937">
    <w:abstractNumId w:val="18"/>
  </w:num>
  <w:num w:numId="10" w16cid:durableId="1565336924">
    <w:abstractNumId w:val="5"/>
  </w:num>
  <w:num w:numId="11" w16cid:durableId="803280064">
    <w:abstractNumId w:val="4"/>
  </w:num>
  <w:num w:numId="12" w16cid:durableId="113332940">
    <w:abstractNumId w:val="1"/>
  </w:num>
  <w:num w:numId="13" w16cid:durableId="997612887">
    <w:abstractNumId w:val="0"/>
  </w:num>
  <w:num w:numId="14" w16cid:durableId="2123958803">
    <w:abstractNumId w:val="16"/>
  </w:num>
  <w:num w:numId="15" w16cid:durableId="675156683">
    <w:abstractNumId w:val="22"/>
  </w:num>
  <w:num w:numId="16" w16cid:durableId="30156804">
    <w:abstractNumId w:val="21"/>
  </w:num>
  <w:num w:numId="17" w16cid:durableId="499778939">
    <w:abstractNumId w:val="10"/>
  </w:num>
  <w:num w:numId="18" w16cid:durableId="1079718835">
    <w:abstractNumId w:val="24"/>
  </w:num>
  <w:num w:numId="19" w16cid:durableId="1783720819">
    <w:abstractNumId w:val="20"/>
  </w:num>
  <w:num w:numId="20" w16cid:durableId="316760724">
    <w:abstractNumId w:val="23"/>
  </w:num>
  <w:num w:numId="21" w16cid:durableId="1053122297">
    <w:abstractNumId w:val="19"/>
  </w:num>
  <w:num w:numId="22" w16cid:durableId="1973290452">
    <w:abstractNumId w:val="15"/>
  </w:num>
  <w:num w:numId="23" w16cid:durableId="1397779825">
    <w:abstractNumId w:val="17"/>
  </w:num>
  <w:num w:numId="24" w16cid:durableId="1188561867">
    <w:abstractNumId w:val="11"/>
  </w:num>
  <w:num w:numId="25" w16cid:durableId="1951275587">
    <w:abstractNumId w:val="13"/>
  </w:num>
  <w:num w:numId="26" w16cid:durableId="260602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A9"/>
    <w:rsid w:val="000001EF"/>
    <w:rsid w:val="00007080"/>
    <w:rsid w:val="00007322"/>
    <w:rsid w:val="00007728"/>
    <w:rsid w:val="00024584"/>
    <w:rsid w:val="00024730"/>
    <w:rsid w:val="00030EBB"/>
    <w:rsid w:val="0005476A"/>
    <w:rsid w:val="00055E95"/>
    <w:rsid w:val="0007021F"/>
    <w:rsid w:val="00070947"/>
    <w:rsid w:val="000710C7"/>
    <w:rsid w:val="00076828"/>
    <w:rsid w:val="00082EDB"/>
    <w:rsid w:val="0008358E"/>
    <w:rsid w:val="000B09AD"/>
    <w:rsid w:val="000B2BA5"/>
    <w:rsid w:val="000B4C15"/>
    <w:rsid w:val="000B653E"/>
    <w:rsid w:val="000D0E93"/>
    <w:rsid w:val="000D2DAD"/>
    <w:rsid w:val="000D3F26"/>
    <w:rsid w:val="000D440F"/>
    <w:rsid w:val="000D5084"/>
    <w:rsid w:val="000E35C5"/>
    <w:rsid w:val="000F2F8C"/>
    <w:rsid w:val="0010006E"/>
    <w:rsid w:val="001007E2"/>
    <w:rsid w:val="001045A8"/>
    <w:rsid w:val="001109FE"/>
    <w:rsid w:val="00114A91"/>
    <w:rsid w:val="0011750B"/>
    <w:rsid w:val="001208DF"/>
    <w:rsid w:val="001427E1"/>
    <w:rsid w:val="001475E1"/>
    <w:rsid w:val="00147792"/>
    <w:rsid w:val="00161031"/>
    <w:rsid w:val="00163668"/>
    <w:rsid w:val="001643CF"/>
    <w:rsid w:val="00171566"/>
    <w:rsid w:val="0017241C"/>
    <w:rsid w:val="00174676"/>
    <w:rsid w:val="001755A8"/>
    <w:rsid w:val="00175E0C"/>
    <w:rsid w:val="00180B95"/>
    <w:rsid w:val="00184014"/>
    <w:rsid w:val="00185D70"/>
    <w:rsid w:val="00191B46"/>
    <w:rsid w:val="00192008"/>
    <w:rsid w:val="00197A29"/>
    <w:rsid w:val="001C09A8"/>
    <w:rsid w:val="001C0E68"/>
    <w:rsid w:val="001C1E40"/>
    <w:rsid w:val="001C410E"/>
    <w:rsid w:val="001C4B6F"/>
    <w:rsid w:val="001D0BF1"/>
    <w:rsid w:val="001D6B4E"/>
    <w:rsid w:val="001E3120"/>
    <w:rsid w:val="001E7E0C"/>
    <w:rsid w:val="001F0BB0"/>
    <w:rsid w:val="001F1070"/>
    <w:rsid w:val="001F3F62"/>
    <w:rsid w:val="001F44F7"/>
    <w:rsid w:val="001F4E6D"/>
    <w:rsid w:val="001F6140"/>
    <w:rsid w:val="001F62C3"/>
    <w:rsid w:val="00200549"/>
    <w:rsid w:val="00201B5B"/>
    <w:rsid w:val="00203573"/>
    <w:rsid w:val="0020597D"/>
    <w:rsid w:val="00205EB2"/>
    <w:rsid w:val="00213B4C"/>
    <w:rsid w:val="002253B0"/>
    <w:rsid w:val="00233E27"/>
    <w:rsid w:val="00236D54"/>
    <w:rsid w:val="002370CD"/>
    <w:rsid w:val="00241D8C"/>
    <w:rsid w:val="00241FDB"/>
    <w:rsid w:val="0024720C"/>
    <w:rsid w:val="002617AE"/>
    <w:rsid w:val="00262E53"/>
    <w:rsid w:val="002638D0"/>
    <w:rsid w:val="002647D3"/>
    <w:rsid w:val="00272EE3"/>
    <w:rsid w:val="00275B80"/>
    <w:rsid w:val="00275EAE"/>
    <w:rsid w:val="00281D01"/>
    <w:rsid w:val="00281DA5"/>
    <w:rsid w:val="0028236A"/>
    <w:rsid w:val="00294998"/>
    <w:rsid w:val="00297F18"/>
    <w:rsid w:val="002A0275"/>
    <w:rsid w:val="002A1945"/>
    <w:rsid w:val="002A3D5A"/>
    <w:rsid w:val="002B102A"/>
    <w:rsid w:val="002B2958"/>
    <w:rsid w:val="002B3FC8"/>
    <w:rsid w:val="002B749E"/>
    <w:rsid w:val="002C25DC"/>
    <w:rsid w:val="002C7F80"/>
    <w:rsid w:val="002D0149"/>
    <w:rsid w:val="002D1253"/>
    <w:rsid w:val="002D23C5"/>
    <w:rsid w:val="002D4F4C"/>
    <w:rsid w:val="002D6137"/>
    <w:rsid w:val="002E7E61"/>
    <w:rsid w:val="002F05E5"/>
    <w:rsid w:val="002F254D"/>
    <w:rsid w:val="002F30E4"/>
    <w:rsid w:val="0030652B"/>
    <w:rsid w:val="00306842"/>
    <w:rsid w:val="00307140"/>
    <w:rsid w:val="00311EDC"/>
    <w:rsid w:val="00316DFF"/>
    <w:rsid w:val="00320BA1"/>
    <w:rsid w:val="0032344A"/>
    <w:rsid w:val="00324E36"/>
    <w:rsid w:val="00325B57"/>
    <w:rsid w:val="00327332"/>
    <w:rsid w:val="0033400A"/>
    <w:rsid w:val="00336056"/>
    <w:rsid w:val="00341848"/>
    <w:rsid w:val="00346317"/>
    <w:rsid w:val="0035391E"/>
    <w:rsid w:val="003544E1"/>
    <w:rsid w:val="0035737F"/>
    <w:rsid w:val="0036149F"/>
    <w:rsid w:val="00366398"/>
    <w:rsid w:val="00380B1A"/>
    <w:rsid w:val="00390711"/>
    <w:rsid w:val="00393C84"/>
    <w:rsid w:val="00395355"/>
    <w:rsid w:val="0039784D"/>
    <w:rsid w:val="003A0116"/>
    <w:rsid w:val="003A0632"/>
    <w:rsid w:val="003A30E5"/>
    <w:rsid w:val="003A6ADF"/>
    <w:rsid w:val="003B01DA"/>
    <w:rsid w:val="003B5928"/>
    <w:rsid w:val="003C03F0"/>
    <w:rsid w:val="003D2AF8"/>
    <w:rsid w:val="003D380F"/>
    <w:rsid w:val="003D4BFE"/>
    <w:rsid w:val="003E160D"/>
    <w:rsid w:val="003E6425"/>
    <w:rsid w:val="003F1D5F"/>
    <w:rsid w:val="003F4177"/>
    <w:rsid w:val="0040302E"/>
    <w:rsid w:val="00405128"/>
    <w:rsid w:val="00406CFF"/>
    <w:rsid w:val="00407F04"/>
    <w:rsid w:val="00416B25"/>
    <w:rsid w:val="00420592"/>
    <w:rsid w:val="00426227"/>
    <w:rsid w:val="004319E0"/>
    <w:rsid w:val="004365EB"/>
    <w:rsid w:val="00437DFC"/>
    <w:rsid w:val="00437E8C"/>
    <w:rsid w:val="00437FE3"/>
    <w:rsid w:val="00440225"/>
    <w:rsid w:val="00440663"/>
    <w:rsid w:val="00440750"/>
    <w:rsid w:val="00451306"/>
    <w:rsid w:val="0045617A"/>
    <w:rsid w:val="004624E9"/>
    <w:rsid w:val="004726BC"/>
    <w:rsid w:val="00474074"/>
    <w:rsid w:val="00474105"/>
    <w:rsid w:val="00474BAF"/>
    <w:rsid w:val="00480E6E"/>
    <w:rsid w:val="00484EAD"/>
    <w:rsid w:val="00486277"/>
    <w:rsid w:val="004878E4"/>
    <w:rsid w:val="0049464E"/>
    <w:rsid w:val="00494CF6"/>
    <w:rsid w:val="00495F8D"/>
    <w:rsid w:val="004A1A4F"/>
    <w:rsid w:val="004A1FAE"/>
    <w:rsid w:val="004A32FF"/>
    <w:rsid w:val="004B06EB"/>
    <w:rsid w:val="004B6AD0"/>
    <w:rsid w:val="004C0885"/>
    <w:rsid w:val="004C2D5D"/>
    <w:rsid w:val="004C33E1"/>
    <w:rsid w:val="004D105A"/>
    <w:rsid w:val="004D3156"/>
    <w:rsid w:val="004D3808"/>
    <w:rsid w:val="004D49FA"/>
    <w:rsid w:val="004E01EB"/>
    <w:rsid w:val="004E2794"/>
    <w:rsid w:val="004E7CCC"/>
    <w:rsid w:val="004F073B"/>
    <w:rsid w:val="004F17EE"/>
    <w:rsid w:val="004F200B"/>
    <w:rsid w:val="0050203E"/>
    <w:rsid w:val="0050566E"/>
    <w:rsid w:val="00510392"/>
    <w:rsid w:val="00513E2A"/>
    <w:rsid w:val="00516EEE"/>
    <w:rsid w:val="005202CC"/>
    <w:rsid w:val="00527B20"/>
    <w:rsid w:val="00530907"/>
    <w:rsid w:val="005333DB"/>
    <w:rsid w:val="005462F3"/>
    <w:rsid w:val="00566A35"/>
    <w:rsid w:val="0056701E"/>
    <w:rsid w:val="005676FF"/>
    <w:rsid w:val="005700A4"/>
    <w:rsid w:val="00570270"/>
    <w:rsid w:val="005740D7"/>
    <w:rsid w:val="00583633"/>
    <w:rsid w:val="00585B0E"/>
    <w:rsid w:val="0059749A"/>
    <w:rsid w:val="005979E6"/>
    <w:rsid w:val="005A0B51"/>
    <w:rsid w:val="005A0F26"/>
    <w:rsid w:val="005A1B10"/>
    <w:rsid w:val="005A6850"/>
    <w:rsid w:val="005A7C64"/>
    <w:rsid w:val="005B1AD5"/>
    <w:rsid w:val="005B1B1B"/>
    <w:rsid w:val="005B63A7"/>
    <w:rsid w:val="005C5932"/>
    <w:rsid w:val="005D3CA7"/>
    <w:rsid w:val="005D46A9"/>
    <w:rsid w:val="005D4CC1"/>
    <w:rsid w:val="005E05D9"/>
    <w:rsid w:val="005E11E7"/>
    <w:rsid w:val="005E2BAF"/>
    <w:rsid w:val="005F4B91"/>
    <w:rsid w:val="005F55D2"/>
    <w:rsid w:val="005F7615"/>
    <w:rsid w:val="00600D67"/>
    <w:rsid w:val="00602C50"/>
    <w:rsid w:val="00613C92"/>
    <w:rsid w:val="0062312F"/>
    <w:rsid w:val="00625F2C"/>
    <w:rsid w:val="006275F8"/>
    <w:rsid w:val="00631154"/>
    <w:rsid w:val="00635500"/>
    <w:rsid w:val="006504E8"/>
    <w:rsid w:val="00652E45"/>
    <w:rsid w:val="006618E9"/>
    <w:rsid w:val="0066352E"/>
    <w:rsid w:val="0068194B"/>
    <w:rsid w:val="00691974"/>
    <w:rsid w:val="00692703"/>
    <w:rsid w:val="00696DDB"/>
    <w:rsid w:val="006A08F4"/>
    <w:rsid w:val="006A1962"/>
    <w:rsid w:val="006A54FA"/>
    <w:rsid w:val="006A6DA4"/>
    <w:rsid w:val="006B0870"/>
    <w:rsid w:val="006B5D48"/>
    <w:rsid w:val="006B7D7B"/>
    <w:rsid w:val="006C1A5E"/>
    <w:rsid w:val="006C5F75"/>
    <w:rsid w:val="006D41A8"/>
    <w:rsid w:val="006E06C5"/>
    <w:rsid w:val="006E1507"/>
    <w:rsid w:val="006E4294"/>
    <w:rsid w:val="006E5667"/>
    <w:rsid w:val="006F12FD"/>
    <w:rsid w:val="006F553D"/>
    <w:rsid w:val="00712D8B"/>
    <w:rsid w:val="007244B8"/>
    <w:rsid w:val="0072604D"/>
    <w:rsid w:val="00726C8E"/>
    <w:rsid w:val="007273B7"/>
    <w:rsid w:val="00727D64"/>
    <w:rsid w:val="00730C8D"/>
    <w:rsid w:val="00730EEF"/>
    <w:rsid w:val="0073389A"/>
    <w:rsid w:val="00733A2B"/>
    <w:rsid w:val="00733E0A"/>
    <w:rsid w:val="0074403D"/>
    <w:rsid w:val="00746D44"/>
    <w:rsid w:val="007538DC"/>
    <w:rsid w:val="00753B91"/>
    <w:rsid w:val="00755A95"/>
    <w:rsid w:val="00757803"/>
    <w:rsid w:val="00765966"/>
    <w:rsid w:val="00766809"/>
    <w:rsid w:val="00771F5F"/>
    <w:rsid w:val="0077545D"/>
    <w:rsid w:val="00777900"/>
    <w:rsid w:val="00784A7D"/>
    <w:rsid w:val="00784C28"/>
    <w:rsid w:val="00791339"/>
    <w:rsid w:val="0079206B"/>
    <w:rsid w:val="00794A33"/>
    <w:rsid w:val="00796076"/>
    <w:rsid w:val="007A0E50"/>
    <w:rsid w:val="007A2A9E"/>
    <w:rsid w:val="007A659C"/>
    <w:rsid w:val="007B39C9"/>
    <w:rsid w:val="007C0566"/>
    <w:rsid w:val="007C4632"/>
    <w:rsid w:val="007C606B"/>
    <w:rsid w:val="007E2AA1"/>
    <w:rsid w:val="007E64D6"/>
    <w:rsid w:val="007E65ED"/>
    <w:rsid w:val="007E6A61"/>
    <w:rsid w:val="007F24CF"/>
    <w:rsid w:val="00801140"/>
    <w:rsid w:val="00803404"/>
    <w:rsid w:val="0080679E"/>
    <w:rsid w:val="0081018D"/>
    <w:rsid w:val="00811AF4"/>
    <w:rsid w:val="0081407A"/>
    <w:rsid w:val="008235EB"/>
    <w:rsid w:val="00827DC6"/>
    <w:rsid w:val="00833461"/>
    <w:rsid w:val="00834955"/>
    <w:rsid w:val="008378C6"/>
    <w:rsid w:val="00840270"/>
    <w:rsid w:val="008463C6"/>
    <w:rsid w:val="00850900"/>
    <w:rsid w:val="008509DD"/>
    <w:rsid w:val="00855814"/>
    <w:rsid w:val="00855B59"/>
    <w:rsid w:val="00860461"/>
    <w:rsid w:val="0086487C"/>
    <w:rsid w:val="00867FE1"/>
    <w:rsid w:val="00870B20"/>
    <w:rsid w:val="00871B5D"/>
    <w:rsid w:val="00880784"/>
    <w:rsid w:val="008829F8"/>
    <w:rsid w:val="008850A7"/>
    <w:rsid w:val="00885897"/>
    <w:rsid w:val="008952E4"/>
    <w:rsid w:val="008A6538"/>
    <w:rsid w:val="008B0ECA"/>
    <w:rsid w:val="008B3DDC"/>
    <w:rsid w:val="008B59A2"/>
    <w:rsid w:val="008B71D2"/>
    <w:rsid w:val="008C7056"/>
    <w:rsid w:val="008D4B17"/>
    <w:rsid w:val="008E5239"/>
    <w:rsid w:val="008F2F46"/>
    <w:rsid w:val="008F3B14"/>
    <w:rsid w:val="008F509C"/>
    <w:rsid w:val="008F6A18"/>
    <w:rsid w:val="009006D9"/>
    <w:rsid w:val="00901899"/>
    <w:rsid w:val="0090344B"/>
    <w:rsid w:val="00905715"/>
    <w:rsid w:val="009076E1"/>
    <w:rsid w:val="009114EA"/>
    <w:rsid w:val="0091321E"/>
    <w:rsid w:val="00913946"/>
    <w:rsid w:val="009150E8"/>
    <w:rsid w:val="00916989"/>
    <w:rsid w:val="009210CF"/>
    <w:rsid w:val="0092726B"/>
    <w:rsid w:val="009361BA"/>
    <w:rsid w:val="0094047B"/>
    <w:rsid w:val="00944F78"/>
    <w:rsid w:val="009510E7"/>
    <w:rsid w:val="00952C89"/>
    <w:rsid w:val="00955B94"/>
    <w:rsid w:val="0095683C"/>
    <w:rsid w:val="009571D8"/>
    <w:rsid w:val="009650EA"/>
    <w:rsid w:val="00974F55"/>
    <w:rsid w:val="0097568E"/>
    <w:rsid w:val="0097790C"/>
    <w:rsid w:val="0098506E"/>
    <w:rsid w:val="00985D1E"/>
    <w:rsid w:val="00997383"/>
    <w:rsid w:val="009A445F"/>
    <w:rsid w:val="009A44CE"/>
    <w:rsid w:val="009B5954"/>
    <w:rsid w:val="009C4DFC"/>
    <w:rsid w:val="009D44F8"/>
    <w:rsid w:val="009D5E91"/>
    <w:rsid w:val="009D6C11"/>
    <w:rsid w:val="009E04EC"/>
    <w:rsid w:val="009E0E96"/>
    <w:rsid w:val="009E3160"/>
    <w:rsid w:val="009E3FC4"/>
    <w:rsid w:val="009E45B1"/>
    <w:rsid w:val="009E590E"/>
    <w:rsid w:val="009E5E82"/>
    <w:rsid w:val="009F220C"/>
    <w:rsid w:val="009F3B05"/>
    <w:rsid w:val="009F4931"/>
    <w:rsid w:val="00A0169C"/>
    <w:rsid w:val="00A07D22"/>
    <w:rsid w:val="00A14534"/>
    <w:rsid w:val="00A16DAA"/>
    <w:rsid w:val="00A221BF"/>
    <w:rsid w:val="00A24162"/>
    <w:rsid w:val="00A25023"/>
    <w:rsid w:val="00A270EA"/>
    <w:rsid w:val="00A30A6E"/>
    <w:rsid w:val="00A34BA2"/>
    <w:rsid w:val="00A36F27"/>
    <w:rsid w:val="00A37CE6"/>
    <w:rsid w:val="00A403F8"/>
    <w:rsid w:val="00A42E32"/>
    <w:rsid w:val="00A442AC"/>
    <w:rsid w:val="00A46E63"/>
    <w:rsid w:val="00A51DC5"/>
    <w:rsid w:val="00A53DE1"/>
    <w:rsid w:val="00A615E1"/>
    <w:rsid w:val="00A646C9"/>
    <w:rsid w:val="00A65588"/>
    <w:rsid w:val="00A67C74"/>
    <w:rsid w:val="00A755E8"/>
    <w:rsid w:val="00A77361"/>
    <w:rsid w:val="00A87BEF"/>
    <w:rsid w:val="00A92EC7"/>
    <w:rsid w:val="00A930AE"/>
    <w:rsid w:val="00A93A5D"/>
    <w:rsid w:val="00AA16D1"/>
    <w:rsid w:val="00AA1C8D"/>
    <w:rsid w:val="00AA57A5"/>
    <w:rsid w:val="00AB32F8"/>
    <w:rsid w:val="00AB367B"/>
    <w:rsid w:val="00AB610B"/>
    <w:rsid w:val="00AB6723"/>
    <w:rsid w:val="00AC3153"/>
    <w:rsid w:val="00AD360E"/>
    <w:rsid w:val="00AD40FB"/>
    <w:rsid w:val="00AD782D"/>
    <w:rsid w:val="00AE55C9"/>
    <w:rsid w:val="00AE7650"/>
    <w:rsid w:val="00AF1569"/>
    <w:rsid w:val="00AF2CFF"/>
    <w:rsid w:val="00AF4F6E"/>
    <w:rsid w:val="00B03392"/>
    <w:rsid w:val="00B10EBE"/>
    <w:rsid w:val="00B111FF"/>
    <w:rsid w:val="00B11954"/>
    <w:rsid w:val="00B16FE3"/>
    <w:rsid w:val="00B22D3C"/>
    <w:rsid w:val="00B236F1"/>
    <w:rsid w:val="00B2429E"/>
    <w:rsid w:val="00B3163F"/>
    <w:rsid w:val="00B36CF5"/>
    <w:rsid w:val="00B4460F"/>
    <w:rsid w:val="00B4585F"/>
    <w:rsid w:val="00B50F99"/>
    <w:rsid w:val="00B51D1B"/>
    <w:rsid w:val="00B51F08"/>
    <w:rsid w:val="00B540F4"/>
    <w:rsid w:val="00B5720C"/>
    <w:rsid w:val="00B60FD0"/>
    <w:rsid w:val="00B622DF"/>
    <w:rsid w:val="00B6332A"/>
    <w:rsid w:val="00B71DE0"/>
    <w:rsid w:val="00B8095F"/>
    <w:rsid w:val="00B81760"/>
    <w:rsid w:val="00B81DD6"/>
    <w:rsid w:val="00B82256"/>
    <w:rsid w:val="00B8494C"/>
    <w:rsid w:val="00B93D3A"/>
    <w:rsid w:val="00B94C49"/>
    <w:rsid w:val="00BA1546"/>
    <w:rsid w:val="00BA56F6"/>
    <w:rsid w:val="00BA622F"/>
    <w:rsid w:val="00BB09FF"/>
    <w:rsid w:val="00BB4E51"/>
    <w:rsid w:val="00BB756E"/>
    <w:rsid w:val="00BD431F"/>
    <w:rsid w:val="00BD58E2"/>
    <w:rsid w:val="00BD6B93"/>
    <w:rsid w:val="00BE423E"/>
    <w:rsid w:val="00BE7CEA"/>
    <w:rsid w:val="00BF38EF"/>
    <w:rsid w:val="00BF4732"/>
    <w:rsid w:val="00BF4A10"/>
    <w:rsid w:val="00BF5085"/>
    <w:rsid w:val="00BF61AC"/>
    <w:rsid w:val="00C02E13"/>
    <w:rsid w:val="00C07CB3"/>
    <w:rsid w:val="00C1521F"/>
    <w:rsid w:val="00C2253A"/>
    <w:rsid w:val="00C25122"/>
    <w:rsid w:val="00C26C3F"/>
    <w:rsid w:val="00C30B5F"/>
    <w:rsid w:val="00C37CD5"/>
    <w:rsid w:val="00C47FA6"/>
    <w:rsid w:val="00C503E5"/>
    <w:rsid w:val="00C57FC6"/>
    <w:rsid w:val="00C63107"/>
    <w:rsid w:val="00C66A7D"/>
    <w:rsid w:val="00C779DA"/>
    <w:rsid w:val="00C814F7"/>
    <w:rsid w:val="00C95FC2"/>
    <w:rsid w:val="00C96EED"/>
    <w:rsid w:val="00CA20C8"/>
    <w:rsid w:val="00CA4B4D"/>
    <w:rsid w:val="00CB35C3"/>
    <w:rsid w:val="00CC0B59"/>
    <w:rsid w:val="00CC13D9"/>
    <w:rsid w:val="00CD323D"/>
    <w:rsid w:val="00CD426B"/>
    <w:rsid w:val="00CE28E6"/>
    <w:rsid w:val="00CE28EA"/>
    <w:rsid w:val="00CE4030"/>
    <w:rsid w:val="00CE5AA8"/>
    <w:rsid w:val="00CE64B3"/>
    <w:rsid w:val="00CF1A49"/>
    <w:rsid w:val="00CF3E3D"/>
    <w:rsid w:val="00D0630C"/>
    <w:rsid w:val="00D10549"/>
    <w:rsid w:val="00D116BA"/>
    <w:rsid w:val="00D13BF9"/>
    <w:rsid w:val="00D228F3"/>
    <w:rsid w:val="00D243A9"/>
    <w:rsid w:val="00D305E5"/>
    <w:rsid w:val="00D35012"/>
    <w:rsid w:val="00D37CD3"/>
    <w:rsid w:val="00D45058"/>
    <w:rsid w:val="00D47ECC"/>
    <w:rsid w:val="00D609B6"/>
    <w:rsid w:val="00D666BC"/>
    <w:rsid w:val="00D66A52"/>
    <w:rsid w:val="00D66EFA"/>
    <w:rsid w:val="00D71CDC"/>
    <w:rsid w:val="00D72A2D"/>
    <w:rsid w:val="00D7759B"/>
    <w:rsid w:val="00D83099"/>
    <w:rsid w:val="00D9521A"/>
    <w:rsid w:val="00DA3914"/>
    <w:rsid w:val="00DA4552"/>
    <w:rsid w:val="00DA59AA"/>
    <w:rsid w:val="00DB12EB"/>
    <w:rsid w:val="00DB6915"/>
    <w:rsid w:val="00DB7E1E"/>
    <w:rsid w:val="00DC1B78"/>
    <w:rsid w:val="00DC2A2F"/>
    <w:rsid w:val="00DC600B"/>
    <w:rsid w:val="00DD65EF"/>
    <w:rsid w:val="00DE0FAA"/>
    <w:rsid w:val="00DE136D"/>
    <w:rsid w:val="00DE4DA4"/>
    <w:rsid w:val="00DE6534"/>
    <w:rsid w:val="00DF0F79"/>
    <w:rsid w:val="00DF4C8F"/>
    <w:rsid w:val="00DF4D6C"/>
    <w:rsid w:val="00E01923"/>
    <w:rsid w:val="00E133F3"/>
    <w:rsid w:val="00E13509"/>
    <w:rsid w:val="00E13FCC"/>
    <w:rsid w:val="00E14498"/>
    <w:rsid w:val="00E201CD"/>
    <w:rsid w:val="00E2397A"/>
    <w:rsid w:val="00E254DB"/>
    <w:rsid w:val="00E26F71"/>
    <w:rsid w:val="00E300FC"/>
    <w:rsid w:val="00E362DB"/>
    <w:rsid w:val="00E364F6"/>
    <w:rsid w:val="00E40950"/>
    <w:rsid w:val="00E51590"/>
    <w:rsid w:val="00E54F53"/>
    <w:rsid w:val="00E5632B"/>
    <w:rsid w:val="00E56882"/>
    <w:rsid w:val="00E651AC"/>
    <w:rsid w:val="00E70240"/>
    <w:rsid w:val="00E71E6B"/>
    <w:rsid w:val="00E71F7E"/>
    <w:rsid w:val="00E81CC5"/>
    <w:rsid w:val="00E85A87"/>
    <w:rsid w:val="00E85B4A"/>
    <w:rsid w:val="00E86CF9"/>
    <w:rsid w:val="00E93BA0"/>
    <w:rsid w:val="00E9528E"/>
    <w:rsid w:val="00EA5099"/>
    <w:rsid w:val="00EC1351"/>
    <w:rsid w:val="00EC4CBF"/>
    <w:rsid w:val="00ED350B"/>
    <w:rsid w:val="00EE2CA8"/>
    <w:rsid w:val="00EF17E8"/>
    <w:rsid w:val="00EF4812"/>
    <w:rsid w:val="00EF51D9"/>
    <w:rsid w:val="00EF6F43"/>
    <w:rsid w:val="00F043FC"/>
    <w:rsid w:val="00F10E5D"/>
    <w:rsid w:val="00F130DD"/>
    <w:rsid w:val="00F24884"/>
    <w:rsid w:val="00F31C0A"/>
    <w:rsid w:val="00F3767B"/>
    <w:rsid w:val="00F476C4"/>
    <w:rsid w:val="00F47F7F"/>
    <w:rsid w:val="00F50930"/>
    <w:rsid w:val="00F61DF9"/>
    <w:rsid w:val="00F6542B"/>
    <w:rsid w:val="00F7278B"/>
    <w:rsid w:val="00F732F5"/>
    <w:rsid w:val="00F81960"/>
    <w:rsid w:val="00F8769D"/>
    <w:rsid w:val="00F90356"/>
    <w:rsid w:val="00F9350C"/>
    <w:rsid w:val="00F93902"/>
    <w:rsid w:val="00F94EB5"/>
    <w:rsid w:val="00F9624D"/>
    <w:rsid w:val="00FA38B6"/>
    <w:rsid w:val="00FA5E2B"/>
    <w:rsid w:val="00FA6705"/>
    <w:rsid w:val="00FB31C1"/>
    <w:rsid w:val="00FB3D83"/>
    <w:rsid w:val="00FB58F2"/>
    <w:rsid w:val="00FC6AEA"/>
    <w:rsid w:val="00FD3D13"/>
    <w:rsid w:val="00FD4B35"/>
    <w:rsid w:val="00FE2DEE"/>
    <w:rsid w:val="00FE55A2"/>
    <w:rsid w:val="00FE7767"/>
    <w:rsid w:val="00FF4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894EF"/>
  <w15:chartTrackingRefBased/>
  <w15:docId w15:val="{FE238A32-C81D-4909-8CE8-2A10C42D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8D"/>
    <w:rPr>
      <w:lang w:val="en-AU"/>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082EDB"/>
    <w:rPr>
      <w:color w:val="605E5C"/>
      <w:shd w:val="clear" w:color="auto" w:fill="E1DFDD"/>
    </w:rPr>
  </w:style>
  <w:style w:type="paragraph" w:styleId="z-TopofForm">
    <w:name w:val="HTML Top of Form"/>
    <w:basedOn w:val="Normal"/>
    <w:next w:val="Normal"/>
    <w:link w:val="z-TopofFormChar"/>
    <w:hidden/>
    <w:uiPriority w:val="99"/>
    <w:semiHidden/>
    <w:unhideWhenUsed/>
    <w:rsid w:val="00E93BA0"/>
    <w:pPr>
      <w:pBdr>
        <w:bottom w:val="single" w:sz="6" w:space="1" w:color="auto"/>
      </w:pBdr>
      <w:jc w:val="center"/>
    </w:pPr>
    <w:rPr>
      <w:rFonts w:ascii="Arial" w:eastAsia="Times New Roman" w:hAnsi="Arial" w:cs="Arial"/>
      <w:vanish/>
      <w:color w:val="auto"/>
      <w:sz w:val="16"/>
      <w:szCs w:val="16"/>
      <w:lang w:eastAsia="zh-CN"/>
    </w:rPr>
  </w:style>
  <w:style w:type="character" w:customStyle="1" w:styleId="z-TopofFormChar">
    <w:name w:val="z-Top of Form Char"/>
    <w:basedOn w:val="DefaultParagraphFont"/>
    <w:link w:val="z-TopofForm"/>
    <w:uiPriority w:val="99"/>
    <w:semiHidden/>
    <w:rsid w:val="00E93BA0"/>
    <w:rPr>
      <w:rFonts w:ascii="Arial" w:eastAsia="Times New Roman" w:hAnsi="Arial" w:cs="Arial"/>
      <w:vanish/>
      <w:color w:val="auto"/>
      <w:sz w:val="16"/>
      <w:szCs w:val="16"/>
      <w:lang w:val="en-AU" w:eastAsia="zh-CN"/>
    </w:rPr>
  </w:style>
  <w:style w:type="character" w:customStyle="1" w:styleId="vanity-namedomain">
    <w:name w:val="vanity-name__domain"/>
    <w:basedOn w:val="DefaultParagraphFont"/>
    <w:rsid w:val="00E93BA0"/>
  </w:style>
  <w:style w:type="character" w:customStyle="1" w:styleId="break-words">
    <w:name w:val="break-words"/>
    <w:basedOn w:val="DefaultParagraphFont"/>
    <w:rsid w:val="00E93BA0"/>
  </w:style>
  <w:style w:type="paragraph" w:styleId="z-BottomofForm">
    <w:name w:val="HTML Bottom of Form"/>
    <w:basedOn w:val="Normal"/>
    <w:next w:val="Normal"/>
    <w:link w:val="z-BottomofFormChar"/>
    <w:hidden/>
    <w:uiPriority w:val="99"/>
    <w:semiHidden/>
    <w:unhideWhenUsed/>
    <w:rsid w:val="00E93BA0"/>
    <w:pPr>
      <w:pBdr>
        <w:top w:val="single" w:sz="6" w:space="1" w:color="auto"/>
      </w:pBdr>
      <w:jc w:val="center"/>
    </w:pPr>
    <w:rPr>
      <w:rFonts w:ascii="Arial" w:eastAsia="Times New Roman" w:hAnsi="Arial" w:cs="Arial"/>
      <w:vanish/>
      <w:color w:val="auto"/>
      <w:sz w:val="16"/>
      <w:szCs w:val="16"/>
      <w:lang w:eastAsia="zh-CN"/>
    </w:rPr>
  </w:style>
  <w:style w:type="character" w:customStyle="1" w:styleId="z-BottomofFormChar">
    <w:name w:val="z-Bottom of Form Char"/>
    <w:basedOn w:val="DefaultParagraphFont"/>
    <w:link w:val="z-BottomofForm"/>
    <w:uiPriority w:val="99"/>
    <w:semiHidden/>
    <w:rsid w:val="00E93BA0"/>
    <w:rPr>
      <w:rFonts w:ascii="Arial" w:eastAsia="Times New Roman" w:hAnsi="Arial" w:cs="Arial"/>
      <w:vanish/>
      <w:color w:val="auto"/>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902934">
      <w:bodyDiv w:val="1"/>
      <w:marLeft w:val="0"/>
      <w:marRight w:val="0"/>
      <w:marTop w:val="0"/>
      <w:marBottom w:val="0"/>
      <w:divBdr>
        <w:top w:val="none" w:sz="0" w:space="0" w:color="auto"/>
        <w:left w:val="none" w:sz="0" w:space="0" w:color="auto"/>
        <w:bottom w:val="none" w:sz="0" w:space="0" w:color="auto"/>
        <w:right w:val="none" w:sz="0" w:space="0" w:color="auto"/>
      </w:divBdr>
      <w:divsChild>
        <w:div w:id="1373115350">
          <w:marLeft w:val="0"/>
          <w:marRight w:val="0"/>
          <w:marTop w:val="0"/>
          <w:marBottom w:val="0"/>
          <w:divBdr>
            <w:top w:val="none" w:sz="0" w:space="0" w:color="auto"/>
            <w:left w:val="none" w:sz="0" w:space="0" w:color="auto"/>
            <w:bottom w:val="none" w:sz="0" w:space="0" w:color="auto"/>
            <w:right w:val="none" w:sz="0" w:space="0" w:color="auto"/>
          </w:divBdr>
        </w:div>
      </w:divsChild>
    </w:div>
    <w:div w:id="372073984">
      <w:bodyDiv w:val="1"/>
      <w:marLeft w:val="0"/>
      <w:marRight w:val="0"/>
      <w:marTop w:val="0"/>
      <w:marBottom w:val="0"/>
      <w:divBdr>
        <w:top w:val="none" w:sz="0" w:space="0" w:color="auto"/>
        <w:left w:val="none" w:sz="0" w:space="0" w:color="auto"/>
        <w:bottom w:val="none" w:sz="0" w:space="0" w:color="auto"/>
        <w:right w:val="none" w:sz="0" w:space="0" w:color="auto"/>
      </w:divBdr>
      <w:divsChild>
        <w:div w:id="205353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ceclarkson1415@gmail.com" TargetMode="External"/><Relationship Id="rId13" Type="http://schemas.openxmlformats.org/officeDocument/2006/relationships/hyperlink" Target="mailto:g22.robinson@qut.edu.au"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drianne.jenner@qut.edu.a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nnifer.packer@qut.edu.a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Clarkson141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grace-clarkson/" TargetMode="External"/><Relationship Id="rId14" Type="http://schemas.openxmlformats.org/officeDocument/2006/relationships/hyperlink" Target="mailto:Jenny.Clarke@rebelsport.com.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82F650D19F4C2F83B4A10EF3143B39"/>
        <w:category>
          <w:name w:val="General"/>
          <w:gallery w:val="placeholder"/>
        </w:category>
        <w:types>
          <w:type w:val="bbPlcHdr"/>
        </w:types>
        <w:behaviors>
          <w:behavior w:val="content"/>
        </w:behaviors>
        <w:guid w:val="{27B348AA-36E2-4AE4-83E4-EBABF1DF3727}"/>
      </w:docPartPr>
      <w:docPartBody>
        <w:p w:rsidR="00667BFC" w:rsidRDefault="002C5F05">
          <w:pPr>
            <w:pStyle w:val="1B82F650D19F4C2F83B4A10EF3143B39"/>
          </w:pPr>
          <w:r w:rsidRPr="00CF1A49">
            <w:t>Experience</w:t>
          </w:r>
        </w:p>
      </w:docPartBody>
    </w:docPart>
    <w:docPart>
      <w:docPartPr>
        <w:name w:val="99B8FAB625A44DA59F04D00438219B74"/>
        <w:category>
          <w:name w:val="General"/>
          <w:gallery w:val="placeholder"/>
        </w:category>
        <w:types>
          <w:type w:val="bbPlcHdr"/>
        </w:types>
        <w:behaviors>
          <w:behavior w:val="content"/>
        </w:behaviors>
        <w:guid w:val="{7C1DABDA-3CAA-43E0-8A10-18BC3A52FECB}"/>
      </w:docPartPr>
      <w:docPartBody>
        <w:p w:rsidR="00667BFC" w:rsidRDefault="002C5F05">
          <w:pPr>
            <w:pStyle w:val="99B8FAB625A44DA59F04D00438219B74"/>
          </w:pPr>
          <w:r w:rsidRPr="00CF1A49">
            <w:t>Education</w:t>
          </w:r>
        </w:p>
      </w:docPartBody>
    </w:docPart>
    <w:docPart>
      <w:docPartPr>
        <w:name w:val="2A35DF3B28664E59A48AB2BF8B6AF174"/>
        <w:category>
          <w:name w:val="General"/>
          <w:gallery w:val="placeholder"/>
        </w:category>
        <w:types>
          <w:type w:val="bbPlcHdr"/>
        </w:types>
        <w:behaviors>
          <w:behavior w:val="content"/>
        </w:behaviors>
        <w:guid w:val="{2DEFE291-2179-4A3E-8B5A-04CF38F17E34}"/>
      </w:docPartPr>
      <w:docPartBody>
        <w:p w:rsidR="00B575CB" w:rsidRDefault="00526552" w:rsidP="00526552">
          <w:pPr>
            <w:pStyle w:val="2A35DF3B28664E59A48AB2BF8B6AF174"/>
          </w:pPr>
          <w:r w:rsidRPr="00CF1A49">
            <w:t>Phone</w:t>
          </w:r>
        </w:p>
      </w:docPartBody>
    </w:docPart>
    <w:docPart>
      <w:docPartPr>
        <w:name w:val="F6257E483B624F53AA98F07C7BC80741"/>
        <w:category>
          <w:name w:val="General"/>
          <w:gallery w:val="placeholder"/>
        </w:category>
        <w:types>
          <w:type w:val="bbPlcHdr"/>
        </w:types>
        <w:behaviors>
          <w:behavior w:val="content"/>
        </w:behaviors>
        <w:guid w:val="{6DAF4EDE-E47E-4034-A156-63357849F371}"/>
      </w:docPartPr>
      <w:docPartBody>
        <w:p w:rsidR="00B9748C" w:rsidRDefault="00972DAC" w:rsidP="00972DAC">
          <w:pPr>
            <w:pStyle w:val="F6257E483B624F53AA98F07C7BC8074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F05"/>
    <w:rsid w:val="00092875"/>
    <w:rsid w:val="000C1092"/>
    <w:rsid w:val="000C37C5"/>
    <w:rsid w:val="00136D56"/>
    <w:rsid w:val="00187E2B"/>
    <w:rsid w:val="001C6B85"/>
    <w:rsid w:val="001D12D2"/>
    <w:rsid w:val="001F62C3"/>
    <w:rsid w:val="002C5F05"/>
    <w:rsid w:val="00331767"/>
    <w:rsid w:val="003717B5"/>
    <w:rsid w:val="003779F9"/>
    <w:rsid w:val="003E44E9"/>
    <w:rsid w:val="00401993"/>
    <w:rsid w:val="004128AB"/>
    <w:rsid w:val="004752EE"/>
    <w:rsid w:val="004A294B"/>
    <w:rsid w:val="004A7AC8"/>
    <w:rsid w:val="00526552"/>
    <w:rsid w:val="005752CD"/>
    <w:rsid w:val="00583D44"/>
    <w:rsid w:val="005B0091"/>
    <w:rsid w:val="005B1D1A"/>
    <w:rsid w:val="005B7B62"/>
    <w:rsid w:val="005D5BBA"/>
    <w:rsid w:val="00667BFC"/>
    <w:rsid w:val="007B0244"/>
    <w:rsid w:val="007E2CED"/>
    <w:rsid w:val="00862CBB"/>
    <w:rsid w:val="008C1237"/>
    <w:rsid w:val="009079C0"/>
    <w:rsid w:val="0092115B"/>
    <w:rsid w:val="00972DAC"/>
    <w:rsid w:val="009A518E"/>
    <w:rsid w:val="00A05154"/>
    <w:rsid w:val="00A9404C"/>
    <w:rsid w:val="00B11954"/>
    <w:rsid w:val="00B22D3C"/>
    <w:rsid w:val="00B36410"/>
    <w:rsid w:val="00B575CB"/>
    <w:rsid w:val="00B9748C"/>
    <w:rsid w:val="00BD1004"/>
    <w:rsid w:val="00BF1FBB"/>
    <w:rsid w:val="00C35B5C"/>
    <w:rsid w:val="00C51170"/>
    <w:rsid w:val="00C5288F"/>
    <w:rsid w:val="00C53BA4"/>
    <w:rsid w:val="00C92FF0"/>
    <w:rsid w:val="00C9663F"/>
    <w:rsid w:val="00D2678B"/>
    <w:rsid w:val="00D551DE"/>
    <w:rsid w:val="00D609B6"/>
    <w:rsid w:val="00DA39B7"/>
    <w:rsid w:val="00DC71F0"/>
    <w:rsid w:val="00DF207B"/>
    <w:rsid w:val="00DF291B"/>
    <w:rsid w:val="00E300BA"/>
    <w:rsid w:val="00E55BB5"/>
    <w:rsid w:val="00E66CF5"/>
    <w:rsid w:val="00EA7C94"/>
    <w:rsid w:val="00EF1C62"/>
    <w:rsid w:val="00F063B6"/>
    <w:rsid w:val="00F34ED1"/>
    <w:rsid w:val="00FA5E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1B82F650D19F4C2F83B4A10EF3143B39">
    <w:name w:val="1B82F650D19F4C2F83B4A10EF3143B39"/>
  </w:style>
  <w:style w:type="character" w:styleId="SubtleReference">
    <w:name w:val="Subtle Reference"/>
    <w:basedOn w:val="DefaultParagraphFont"/>
    <w:uiPriority w:val="10"/>
    <w:qFormat/>
    <w:rPr>
      <w:b/>
      <w:caps w:val="0"/>
      <w:smallCaps/>
      <w:color w:val="595959" w:themeColor="text1" w:themeTint="A6"/>
    </w:rPr>
  </w:style>
  <w:style w:type="paragraph" w:customStyle="1" w:styleId="99B8FAB625A44DA59F04D00438219B74">
    <w:name w:val="99B8FAB625A44DA59F04D00438219B74"/>
  </w:style>
  <w:style w:type="paragraph" w:customStyle="1" w:styleId="2A35DF3B28664E59A48AB2BF8B6AF174">
    <w:name w:val="2A35DF3B28664E59A48AB2BF8B6AF174"/>
    <w:rsid w:val="00526552"/>
  </w:style>
  <w:style w:type="paragraph" w:customStyle="1" w:styleId="F6257E483B624F53AA98F07C7BC80741">
    <w:name w:val="F6257E483B624F53AA98F07C7BC80741"/>
    <w:rsid w:val="00972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46</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 Clarkson</cp:lastModifiedBy>
  <cp:revision>62</cp:revision>
  <cp:lastPrinted>2024-06-20T05:45:00Z</cp:lastPrinted>
  <dcterms:created xsi:type="dcterms:W3CDTF">2024-06-20T05:45:00Z</dcterms:created>
  <dcterms:modified xsi:type="dcterms:W3CDTF">2024-09-19T02:04:00Z</dcterms:modified>
  <cp:category/>
</cp:coreProperties>
</file>